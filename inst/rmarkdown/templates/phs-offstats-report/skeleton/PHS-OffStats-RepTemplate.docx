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F9" w:rsidRPr="00933D26" w:rsidRDefault="000955F9" w:rsidP="00933D26">
      <w:bookmarkStart w:id="0" w:name="_Toc495930329"/>
      <w:bookmarkStart w:id="1" w:name="_GoBack"/>
      <w:bookmarkEnd w:id="0"/>
      <w:bookmarkEnd w:id="1"/>
    </w:p>
    <w:sectPr w:rsidR="000955F9" w:rsidRPr="00933D26" w:rsidSect="001D4238">
      <w:headerReference w:type="default" r:id="rId8"/>
      <w:footerReference w:type="default" r:id="rId9"/>
      <w:pgSz w:w="11906" w:h="16838"/>
      <w:pgMar w:top="1134" w:right="737" w:bottom="1418" w:left="737" w:header="0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D9D" w:rsidRDefault="006F4D9D" w:rsidP="007765EC">
      <w:pPr>
        <w:spacing w:after="0" w:line="240" w:lineRule="auto"/>
      </w:pPr>
      <w:r>
        <w:separator/>
      </w:r>
    </w:p>
  </w:endnote>
  <w:endnote w:type="continuationSeparator" w:id="0">
    <w:p w:rsidR="006F4D9D" w:rsidRDefault="006F4D9D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65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0C1BFA" w:rsidRDefault="00C95644" w:rsidP="00B218F7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0" t="0" r="37465" b="3746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640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B3F9F0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6" type="#_x0000_t32" style="position:absolute;margin-left:0;margin-top:6.55pt;width:499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" strokecolor="#964091"/>
              </w:pict>
            </mc:Fallback>
          </mc:AlternateContent>
        </w:r>
      </w:p>
      <w:p w:rsidR="000C1BFA" w:rsidRPr="005666FD" w:rsidRDefault="00747754" w:rsidP="00003FF8">
        <w:pPr>
          <w:pStyle w:val="Footer"/>
          <w:jc w:val="center"/>
          <w:rPr>
            <w:color w:val="auto"/>
          </w:rPr>
        </w:pPr>
        <w:r w:rsidRPr="005666FD">
          <w:rPr>
            <w:color w:val="auto"/>
            <w:position w:val="-4"/>
            <w:sz w:val="20"/>
            <w:szCs w:val="20"/>
          </w:rPr>
          <w:fldChar w:fldCharType="begin"/>
        </w:r>
        <w:r w:rsidR="000C1BFA" w:rsidRPr="005666FD">
          <w:rPr>
            <w:color w:val="auto"/>
            <w:position w:val="-4"/>
            <w:sz w:val="20"/>
            <w:szCs w:val="20"/>
          </w:rPr>
          <w:instrText xml:space="preserve"> PAGE   \* MERGEFORMAT </w:instrText>
        </w:r>
        <w:r w:rsidRPr="005666FD">
          <w:rPr>
            <w:color w:val="auto"/>
            <w:position w:val="-4"/>
            <w:sz w:val="20"/>
            <w:szCs w:val="20"/>
          </w:rPr>
          <w:fldChar w:fldCharType="separate"/>
        </w:r>
        <w:r w:rsidR="00395683">
          <w:rPr>
            <w:noProof/>
            <w:color w:val="auto"/>
            <w:position w:val="-4"/>
            <w:sz w:val="20"/>
            <w:szCs w:val="20"/>
          </w:rPr>
          <w:t>1</w:t>
        </w:r>
        <w:r w:rsidRPr="005666FD">
          <w:rPr>
            <w:color w:val="auto"/>
            <w:position w:val="-4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D9D" w:rsidRDefault="006F4D9D" w:rsidP="007765EC">
      <w:pPr>
        <w:spacing w:after="0" w:line="240" w:lineRule="auto"/>
      </w:pPr>
      <w:r>
        <w:separator/>
      </w:r>
    </w:p>
  </w:footnote>
  <w:footnote w:type="continuationSeparator" w:id="0">
    <w:p w:rsidR="006F4D9D" w:rsidRDefault="006F4D9D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BFA" w:rsidRPr="00D54655" w:rsidRDefault="00C95644" w:rsidP="004E593E">
    <w:pPr>
      <w:pStyle w:val="HeaderTitle"/>
      <w:tabs>
        <w:tab w:val="left" w:pos="0"/>
      </w:tabs>
      <w:rPr>
        <w:color w:val="00A2E5"/>
        <w:position w:val="92"/>
      </w:rPr>
    </w:pPr>
    <w:r w:rsidRPr="005666FD">
      <w:rPr>
        <w:noProof/>
        <w:color w:val="964091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0" t="0" r="0" b="0"/>
              <wp:wrapNone/>
              <wp:docPr id="6" name="AutoShape 17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640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EE937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alt="#" style="position:absolute;margin-left:0;margin-top:39.05pt;width:48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" strokecolor="#964091"/>
          </w:pict>
        </mc:Fallback>
      </mc:AlternateContent>
    </w:r>
    <w:r w:rsidR="00C80488" w:rsidRPr="005666FD">
      <w:rPr>
        <w:color w:val="964091"/>
        <w:position w:val="92"/>
      </w:rPr>
      <w:t>Public Health Scotland</w:t>
    </w:r>
    <w:r w:rsidR="00FB5C55"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="00FB5C55" w:rsidRPr="00FB5C55">
      <w:rPr>
        <w:color w:val="FF0000"/>
        <w:position w:val="92"/>
        <w:sz w:val="22"/>
      </w:rPr>
      <w:t>dd</w:t>
    </w:r>
    <w:proofErr w:type="spellEnd"/>
    <w:r w:rsidR="00FB5C55" w:rsidRPr="00FB5C55">
      <w:rPr>
        <w:color w:val="FF0000"/>
        <w:position w:val="92"/>
        <w:sz w:val="22"/>
      </w:rPr>
      <w:t>/mm/</w:t>
    </w:r>
    <w:proofErr w:type="spellStart"/>
    <w:r w:rsidR="00FB5C55" w:rsidRPr="00FB5C55">
      <w:rPr>
        <w:color w:val="FF0000"/>
        <w:position w:val="92"/>
        <w:sz w:val="22"/>
      </w:rPr>
      <w:t>yyyy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23246A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2049">
      <o:colormru v:ext="edit" colors="#78a5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DB"/>
    <w:rsid w:val="00003FF8"/>
    <w:rsid w:val="000155A3"/>
    <w:rsid w:val="00030A66"/>
    <w:rsid w:val="0004373A"/>
    <w:rsid w:val="00046B93"/>
    <w:rsid w:val="0005006A"/>
    <w:rsid w:val="000955F9"/>
    <w:rsid w:val="000B6306"/>
    <w:rsid w:val="000B6CE9"/>
    <w:rsid w:val="000B7E59"/>
    <w:rsid w:val="000C1BFA"/>
    <w:rsid w:val="000E4070"/>
    <w:rsid w:val="000E5021"/>
    <w:rsid w:val="00125CBC"/>
    <w:rsid w:val="00134104"/>
    <w:rsid w:val="00134E98"/>
    <w:rsid w:val="00155751"/>
    <w:rsid w:val="0016251C"/>
    <w:rsid w:val="00195E8A"/>
    <w:rsid w:val="001A29BF"/>
    <w:rsid w:val="001A4CD2"/>
    <w:rsid w:val="001B1773"/>
    <w:rsid w:val="001D4238"/>
    <w:rsid w:val="001D518A"/>
    <w:rsid w:val="001D7F1B"/>
    <w:rsid w:val="002100E1"/>
    <w:rsid w:val="002113A5"/>
    <w:rsid w:val="00216011"/>
    <w:rsid w:val="00231669"/>
    <w:rsid w:val="002319D0"/>
    <w:rsid w:val="0024071F"/>
    <w:rsid w:val="0025108A"/>
    <w:rsid w:val="00267BC0"/>
    <w:rsid w:val="00286562"/>
    <w:rsid w:val="002D3022"/>
    <w:rsid w:val="002D37F9"/>
    <w:rsid w:val="002E2B6E"/>
    <w:rsid w:val="00301FE7"/>
    <w:rsid w:val="00310AAB"/>
    <w:rsid w:val="003305AB"/>
    <w:rsid w:val="00347599"/>
    <w:rsid w:val="003555C1"/>
    <w:rsid w:val="003560BD"/>
    <w:rsid w:val="00356189"/>
    <w:rsid w:val="00367732"/>
    <w:rsid w:val="00395683"/>
    <w:rsid w:val="003A44B8"/>
    <w:rsid w:val="003D2A20"/>
    <w:rsid w:val="00440BC7"/>
    <w:rsid w:val="00443CEE"/>
    <w:rsid w:val="00455CB8"/>
    <w:rsid w:val="00463674"/>
    <w:rsid w:val="00465CB9"/>
    <w:rsid w:val="00474811"/>
    <w:rsid w:val="00487D96"/>
    <w:rsid w:val="00491F41"/>
    <w:rsid w:val="004A4694"/>
    <w:rsid w:val="004E593E"/>
    <w:rsid w:val="004F4E4C"/>
    <w:rsid w:val="004F615B"/>
    <w:rsid w:val="00503E26"/>
    <w:rsid w:val="00511937"/>
    <w:rsid w:val="00521351"/>
    <w:rsid w:val="00536A63"/>
    <w:rsid w:val="00537341"/>
    <w:rsid w:val="005666FD"/>
    <w:rsid w:val="005A3035"/>
    <w:rsid w:val="005B011A"/>
    <w:rsid w:val="005D14C7"/>
    <w:rsid w:val="005D318A"/>
    <w:rsid w:val="005D7312"/>
    <w:rsid w:val="005D7F2E"/>
    <w:rsid w:val="005F12F9"/>
    <w:rsid w:val="00633CDB"/>
    <w:rsid w:val="0065223D"/>
    <w:rsid w:val="00661BF2"/>
    <w:rsid w:val="00667915"/>
    <w:rsid w:val="00683024"/>
    <w:rsid w:val="00694992"/>
    <w:rsid w:val="00697A98"/>
    <w:rsid w:val="006A4852"/>
    <w:rsid w:val="006B62EF"/>
    <w:rsid w:val="006D4467"/>
    <w:rsid w:val="006F4D9D"/>
    <w:rsid w:val="00707225"/>
    <w:rsid w:val="007270CE"/>
    <w:rsid w:val="007422D4"/>
    <w:rsid w:val="00747754"/>
    <w:rsid w:val="0076013C"/>
    <w:rsid w:val="007765EC"/>
    <w:rsid w:val="007B42EF"/>
    <w:rsid w:val="007C1D2E"/>
    <w:rsid w:val="007C55EC"/>
    <w:rsid w:val="007D1CB0"/>
    <w:rsid w:val="007E45E5"/>
    <w:rsid w:val="007F0288"/>
    <w:rsid w:val="00802B02"/>
    <w:rsid w:val="00841834"/>
    <w:rsid w:val="00843CF5"/>
    <w:rsid w:val="00845FBE"/>
    <w:rsid w:val="00847B31"/>
    <w:rsid w:val="008549BF"/>
    <w:rsid w:val="00896CA1"/>
    <w:rsid w:val="008B069A"/>
    <w:rsid w:val="008B1CEB"/>
    <w:rsid w:val="008B3E0D"/>
    <w:rsid w:val="008C61F8"/>
    <w:rsid w:val="008E20B9"/>
    <w:rsid w:val="008E74C4"/>
    <w:rsid w:val="00922B9F"/>
    <w:rsid w:val="00933CA9"/>
    <w:rsid w:val="00933D26"/>
    <w:rsid w:val="00970549"/>
    <w:rsid w:val="0097758B"/>
    <w:rsid w:val="009A353E"/>
    <w:rsid w:val="009C7086"/>
    <w:rsid w:val="00A1260D"/>
    <w:rsid w:val="00A15828"/>
    <w:rsid w:val="00A274F4"/>
    <w:rsid w:val="00A3656E"/>
    <w:rsid w:val="00A407FA"/>
    <w:rsid w:val="00A566FA"/>
    <w:rsid w:val="00A74D2A"/>
    <w:rsid w:val="00A95250"/>
    <w:rsid w:val="00A9570D"/>
    <w:rsid w:val="00AA7BA3"/>
    <w:rsid w:val="00AB272A"/>
    <w:rsid w:val="00AB4A87"/>
    <w:rsid w:val="00AC761E"/>
    <w:rsid w:val="00B218F7"/>
    <w:rsid w:val="00B23B80"/>
    <w:rsid w:val="00B406DF"/>
    <w:rsid w:val="00B81C48"/>
    <w:rsid w:val="00BA0DD6"/>
    <w:rsid w:val="00BA1AA1"/>
    <w:rsid w:val="00BB0CF3"/>
    <w:rsid w:val="00BE3010"/>
    <w:rsid w:val="00C40435"/>
    <w:rsid w:val="00C62038"/>
    <w:rsid w:val="00C65F35"/>
    <w:rsid w:val="00C80488"/>
    <w:rsid w:val="00C95644"/>
    <w:rsid w:val="00C95B63"/>
    <w:rsid w:val="00CA0291"/>
    <w:rsid w:val="00CA7917"/>
    <w:rsid w:val="00CD14B2"/>
    <w:rsid w:val="00CD59B1"/>
    <w:rsid w:val="00CF0792"/>
    <w:rsid w:val="00D164BF"/>
    <w:rsid w:val="00D42945"/>
    <w:rsid w:val="00D51BFA"/>
    <w:rsid w:val="00D54655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878F1"/>
    <w:rsid w:val="00E97FEF"/>
    <w:rsid w:val="00EA0A2B"/>
    <w:rsid w:val="00EA2432"/>
    <w:rsid w:val="00EC5494"/>
    <w:rsid w:val="00EE0EB1"/>
    <w:rsid w:val="00EF3122"/>
    <w:rsid w:val="00F02676"/>
    <w:rsid w:val="00F16ADE"/>
    <w:rsid w:val="00F2707C"/>
    <w:rsid w:val="00F53F39"/>
    <w:rsid w:val="00F857C9"/>
    <w:rsid w:val="00F9014B"/>
    <w:rsid w:val="00FB5C55"/>
    <w:rsid w:val="00FE01C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8a541"/>
    </o:shapedefaults>
    <o:shapelayout v:ext="edit">
      <o:idmap v:ext="edit" data="1"/>
    </o:shapelayout>
  </w:shapeDefaults>
  <w:decimalSymbol w:val="."/>
  <w:listSeparator w:val=","/>
  <w15:docId w15:val="{31D0E405-70DB-4852-8F8E-C314AE66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F1B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238"/>
    <w:pPr>
      <w:keepNext/>
      <w:keepLines/>
      <w:outlineLvl w:val="0"/>
    </w:pPr>
    <w:rPr>
      <w:rFonts w:eastAsiaTheme="majorEastAsia" w:cstheme="majorBidi"/>
      <w:b/>
      <w:bCs/>
      <w:color w:val="43358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238"/>
    <w:pPr>
      <w:keepNext/>
      <w:keepLines/>
      <w:spacing w:before="200" w:line="280" w:lineRule="exact"/>
      <w:outlineLvl w:val="1"/>
    </w:pPr>
    <w:rPr>
      <w:rFonts w:eastAsiaTheme="majorEastAsia" w:cstheme="majorBidi"/>
      <w:b/>
      <w:bCs/>
      <w:color w:val="43358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5F9"/>
    <w:pPr>
      <w:keepNext/>
      <w:keepLines/>
      <w:spacing w:before="200" w:line="240" w:lineRule="exact"/>
      <w:outlineLvl w:val="2"/>
    </w:pPr>
    <w:rPr>
      <w:rFonts w:eastAsia="Times New Roman" w:cs="Times New Roman"/>
      <w:b/>
      <w:b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EC5494"/>
    <w:pPr>
      <w:spacing w:before="120" w:after="240" w:line="560" w:lineRule="exact"/>
    </w:pPr>
    <w:rPr>
      <w:b/>
      <w:color w:val="43358B"/>
      <w:spacing w:val="-20"/>
      <w:sz w:val="52"/>
    </w:rPr>
  </w:style>
  <w:style w:type="paragraph" w:styleId="NoSpacing">
    <w:name w:val="No Spacing"/>
    <w:uiPriority w:val="1"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395683"/>
    <w:pPr>
      <w:spacing w:after="0"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A15828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D4238"/>
    <w:rPr>
      <w:rFonts w:ascii="Arial" w:eastAsiaTheme="majorEastAsia" w:hAnsi="Arial" w:cstheme="majorBidi"/>
      <w:b/>
      <w:bCs/>
      <w:color w:val="43358B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4238"/>
    <w:rPr>
      <w:rFonts w:ascii="Arial" w:eastAsiaTheme="majorEastAsia" w:hAnsi="Arial" w:cstheme="majorBidi"/>
      <w:b/>
      <w:bCs/>
      <w:color w:val="43358B"/>
      <w:sz w:val="26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F02676"/>
    <w:rPr>
      <w:rFonts w:ascii="Arial" w:hAnsi="Arial"/>
      <w:b w:val="0"/>
      <w:color w:val="964091"/>
      <w:sz w:val="24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5D7F2E"/>
    <w:pPr>
      <w:jc w:val="center"/>
    </w:pPr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955F9"/>
    <w:rPr>
      <w:rFonts w:ascii="Arial" w:eastAsia="Times New Roman" w:hAnsi="Arial" w:cs="Times New Roman"/>
      <w:b/>
      <w:bCs/>
      <w:color w:val="808080" w:themeColor="background1" w:themeShade="80"/>
      <w:sz w:val="24"/>
    </w:rPr>
  </w:style>
  <w:style w:type="paragraph" w:styleId="ListParagraph">
    <w:name w:val="List Paragraph"/>
    <w:basedOn w:val="Normal"/>
    <w:uiPriority w:val="34"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05006A"/>
    <w:pPr>
      <w:numPr>
        <w:numId w:val="7"/>
      </w:numPr>
    </w:pPr>
    <w:rPr>
      <w:sz w:val="18"/>
    </w:r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Normal"/>
    <w:next w:val="Normal"/>
    <w:link w:val="ContentsHeaderChar"/>
    <w:qFormat/>
    <w:rsid w:val="0076013C"/>
    <w:pPr>
      <w:spacing w:after="360"/>
    </w:pPr>
    <w:rPr>
      <w:b/>
      <w:color w:val="43358B"/>
      <w:sz w:val="32"/>
    </w:rPr>
  </w:style>
  <w:style w:type="character" w:customStyle="1" w:styleId="ContentsHeaderChar">
    <w:name w:val="Contents Header Char"/>
    <w:basedOn w:val="Heading1Char"/>
    <w:link w:val="ContentsHeader"/>
    <w:rsid w:val="0076013C"/>
    <w:rPr>
      <w:rFonts w:ascii="Arial" w:eastAsiaTheme="majorEastAsia" w:hAnsi="Arial" w:cstheme="majorBidi"/>
      <w:b/>
      <w:bCs w:val="0"/>
      <w:color w:val="43358B"/>
      <w:sz w:val="32"/>
      <w:szCs w:val="28"/>
    </w:rPr>
  </w:style>
  <w:style w:type="paragraph" w:customStyle="1" w:styleId="Hyperlink1">
    <w:name w:val="Hyperlink1"/>
    <w:basedOn w:val="Normal"/>
    <w:link w:val="hyperlinkChar"/>
    <w:autoRedefine/>
    <w:qFormat/>
    <w:rsid w:val="00A15828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A15828"/>
    <w:rPr>
      <w:rFonts w:ascii="Arial" w:hAnsi="Arial"/>
      <w:color w:val="964091"/>
      <w:sz w:val="24"/>
      <w:u w:val="single"/>
    </w:rPr>
  </w:style>
  <w:style w:type="paragraph" w:customStyle="1" w:styleId="Tablehyperlinks">
    <w:name w:val="Table hyperlinks"/>
    <w:basedOn w:val="TableBody"/>
    <w:link w:val="TablehyperlinksChar"/>
    <w:qFormat/>
    <w:rsid w:val="005666FD"/>
    <w:pPr>
      <w:jc w:val="left"/>
    </w:pPr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5666FD"/>
    <w:rPr>
      <w:rFonts w:ascii="Source Sans Pro" w:hAnsi="Source Sans Pro"/>
      <w:b w:val="0"/>
      <w:color w:val="964091"/>
      <w:spacing w:val="-10"/>
      <w:u w:val="single"/>
    </w:rPr>
  </w:style>
  <w:style w:type="paragraph" w:customStyle="1" w:styleId="RestrictedStats">
    <w:name w:val="RestrictedStats"/>
    <w:basedOn w:val="Normal"/>
    <w:next w:val="Normal"/>
    <w:qFormat/>
    <w:rsid w:val="00EC5494"/>
    <w:pPr>
      <w:spacing w:before="40"/>
    </w:pPr>
    <w:rPr>
      <w:rFonts w:eastAsia="Calibri" w:cs="Times New Roman"/>
      <w:b/>
      <w:color w:val="DC2A2A"/>
      <w:sz w:val="28"/>
    </w:rPr>
  </w:style>
  <w:style w:type="character" w:styleId="PlaceholderText">
    <w:name w:val="Placeholder Text"/>
    <w:basedOn w:val="DefaultParagraphFont"/>
    <w:uiPriority w:val="99"/>
    <w:semiHidden/>
    <w:rsid w:val="001B1773"/>
    <w:rPr>
      <w:color w:val="808080"/>
    </w:rPr>
  </w:style>
  <w:style w:type="paragraph" w:customStyle="1" w:styleId="Cover-footertext">
    <w:name w:val="Cover - footer text"/>
    <w:basedOn w:val="HeaderTitle"/>
    <w:qFormat/>
    <w:rsid w:val="00C8048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5828"/>
    <w:rPr>
      <w:color w:val="605E5C"/>
      <w:shd w:val="clear" w:color="auto" w:fill="E1DFDD"/>
    </w:rPr>
  </w:style>
  <w:style w:type="paragraph" w:customStyle="1" w:styleId="FigureStyle">
    <w:name w:val="Figure_Style"/>
    <w:next w:val="Normal"/>
    <w:qFormat/>
    <w:rsid w:val="00F857C9"/>
    <w:pPr>
      <w:spacing w:line="240" w:lineRule="auto"/>
    </w:pPr>
    <w:rPr>
      <w:rFonts w:ascii="Arial" w:hAnsi="Arial"/>
      <w:sz w:val="24"/>
    </w:rPr>
  </w:style>
  <w:style w:type="paragraph" w:customStyle="1" w:styleId="NormalNotes">
    <w:name w:val="Normal_Notes"/>
    <w:next w:val="Normal"/>
    <w:qFormat/>
    <w:rsid w:val="001D4238"/>
    <w:pPr>
      <w:spacing w:after="0" w:line="220" w:lineRule="exact"/>
    </w:pPr>
    <w:rPr>
      <w:rFonts w:ascii="Arial" w:hAnsi="Arial"/>
      <w:sz w:val="18"/>
    </w:rPr>
  </w:style>
  <w:style w:type="character" w:customStyle="1" w:styleId="highlight">
    <w:name w:val="highlight"/>
    <w:basedOn w:val="DefaultParagraphFont"/>
    <w:uiPriority w:val="1"/>
    <w:qFormat/>
    <w:rsid w:val="00A3656E"/>
    <w:rPr>
      <w:sz w:val="24"/>
      <w:bdr w:val="none" w:sz="0" w:space="0" w:color="auto"/>
      <w:shd w:val="clear" w:color="auto" w:fill="FFFF00"/>
    </w:rPr>
  </w:style>
  <w:style w:type="character" w:customStyle="1" w:styleId="RedBoldHighlight">
    <w:name w:val="Red_Bold_Highlight"/>
    <w:basedOn w:val="highlight"/>
    <w:uiPriority w:val="1"/>
    <w:qFormat/>
    <w:rsid w:val="00A3656E"/>
    <w:rPr>
      <w:b/>
      <w:color w:val="FF0000"/>
      <w:sz w:val="24"/>
      <w:bdr w:val="none" w:sz="0" w:space="0" w:color="auto"/>
      <w:shd w:val="clear" w:color="auto" w:fill="FFFF0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1D7F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report\skeleton\PHS-NatStats-Re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041AA7-D129-4C37-9754-88C105B97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PHS-NatStats-RepTemplate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Yuyan Fu</cp:lastModifiedBy>
  <cp:revision>8</cp:revision>
  <cp:lastPrinted>2017-01-30T11:41:00Z</cp:lastPrinted>
  <dcterms:created xsi:type="dcterms:W3CDTF">2020-10-14T12:36:00Z</dcterms:created>
  <dcterms:modified xsi:type="dcterms:W3CDTF">2021-08-02T09:18:00Z</dcterms:modified>
</cp:coreProperties>
</file>