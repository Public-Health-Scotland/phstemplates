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C4" w:rsidRDefault="00B666C4" w:rsidP="00625B95">
      <w:pPr>
        <w:spacing w:after="0" w:line="240" w:lineRule="auto"/>
        <w:rPr>
          <w:rStyle w:val="YellowhighlightforPRAonly"/>
          <w:shd w:val="clear" w:color="auto" w:fill="auto"/>
        </w:rPr>
      </w:pPr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281797" w:rsidP="00625B95">
      <w:r w:rsidRPr="00625B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152A9" wp14:editId="1A5E84C7">
                <wp:simplePos x="0" y="0"/>
                <wp:positionH relativeFrom="margin">
                  <wp:posOffset>592455</wp:posOffset>
                </wp:positionH>
                <wp:positionV relativeFrom="paragraph">
                  <wp:posOffset>273685</wp:posOffset>
                </wp:positionV>
                <wp:extent cx="5440680" cy="16192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068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5B95" w:rsidRPr="00F972BD" w:rsidRDefault="00AC0B41" w:rsidP="00F972BD">
                            <w:pPr>
                              <w:pStyle w:val="PublicationTitle"/>
                            </w:pPr>
                            <w:bookmarkStart w:id="0" w:name="_Toc324429979"/>
                            <w:bookmarkStart w:id="1" w:name="_Toc324429932"/>
                            <w:bookmarkStart w:id="2" w:name="_Toc323040046"/>
                            <w:bookmarkStart w:id="3" w:name="_Toc322600037"/>
                            <w:bookmarkStart w:id="4" w:name="_Toc322600015"/>
                            <w:bookmarkStart w:id="5" w:name="_Toc322599008"/>
                            <w:r>
                              <w:t>Insert publication title here</w:t>
                            </w:r>
                          </w:p>
                          <w:p w:rsidR="00625B95" w:rsidRDefault="00625B95" w:rsidP="00AC0B41">
                            <w:pPr>
                              <w:pStyle w:val="Publicationsubtitle"/>
                              <w:spacing w:after="0"/>
                            </w:pPr>
                            <w:r>
                              <w:t>Subtitle</w:t>
                            </w:r>
                          </w:p>
                          <w:p w:rsidR="00625B95" w:rsidRPr="005D14C7" w:rsidRDefault="00281797" w:rsidP="00281797">
                            <w:bookmarkStart w:id="6" w:name="_GoBack"/>
                            <w:bookmarkEnd w:id="6"/>
                            <w:r>
                              <w:br/>
                            </w:r>
                            <w:r w:rsidR="00625B95" w:rsidRPr="00C80488">
                              <w:t>Publication date: DD Month YYYY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2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65pt;margin-top:21.55pt;width:428.4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" filled="f" stroked="f">
                <v:textbox>
                  <w:txbxContent>
                    <w:p w:rsidR="00625B95" w:rsidRPr="00F972BD" w:rsidRDefault="00AC0B41" w:rsidP="00F972BD">
                      <w:pPr>
                        <w:pStyle w:val="PublicationTitle"/>
                      </w:pPr>
                      <w:bookmarkStart w:id="7" w:name="_Toc324429979"/>
                      <w:bookmarkStart w:id="8" w:name="_Toc324429932"/>
                      <w:bookmarkStart w:id="9" w:name="_Toc323040046"/>
                      <w:bookmarkStart w:id="10" w:name="_Toc322600037"/>
                      <w:bookmarkStart w:id="11" w:name="_Toc322600015"/>
                      <w:bookmarkStart w:id="12" w:name="_Toc322599008"/>
                      <w:r>
                        <w:t>Insert publication title here</w:t>
                      </w:r>
                    </w:p>
                    <w:p w:rsidR="00625B95" w:rsidRDefault="00625B95" w:rsidP="00AC0B41">
                      <w:pPr>
                        <w:pStyle w:val="Publicationsubtitle"/>
                        <w:spacing w:after="0"/>
                      </w:pPr>
                      <w:r>
                        <w:t>Subtitle</w:t>
                      </w:r>
                    </w:p>
                    <w:p w:rsidR="00625B95" w:rsidRPr="005D14C7" w:rsidRDefault="00281797" w:rsidP="00281797">
                      <w:bookmarkStart w:id="13" w:name="_GoBack"/>
                      <w:bookmarkEnd w:id="13"/>
                      <w:r>
                        <w:br/>
                      </w:r>
                      <w:r w:rsidR="00625B95" w:rsidRPr="00C80488">
                        <w:t>Publication date: DD Month YYYY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Pr="00625B95" w:rsidRDefault="00625B95" w:rsidP="00625B95"/>
    <w:p w:rsidR="00625B95" w:rsidRDefault="00625B95" w:rsidP="00E4310F">
      <w:pPr>
        <w:pStyle w:val="RestrictedStats"/>
        <w:ind w:firstLine="1134"/>
      </w:pPr>
      <w:r w:rsidRPr="00690E05">
        <w:t xml:space="preserve">RESTRICTED STATISTICS: embargoed to 09:30 </w:t>
      </w:r>
      <w:proofErr w:type="spellStart"/>
      <w:r w:rsidRPr="00690E05">
        <w:t>dd</w:t>
      </w:r>
      <w:proofErr w:type="spellEnd"/>
      <w:r w:rsidRPr="00690E05">
        <w:t>/mm/</w:t>
      </w:r>
      <w:proofErr w:type="spellStart"/>
      <w:r w:rsidRPr="00690E05">
        <w:t>yyyy</w:t>
      </w:r>
      <w:proofErr w:type="spellEnd"/>
    </w:p>
    <w:p w:rsidR="00625B95" w:rsidRPr="008877D2" w:rsidRDefault="00625B95" w:rsidP="008877D2">
      <w:pPr>
        <w:spacing w:after="0" w:line="240" w:lineRule="auto"/>
        <w:rPr>
          <w:b/>
          <w:color w:val="DC2A2A"/>
          <w:sz w:val="28"/>
        </w:rPr>
        <w:sectPr w:rsidR="00625B95" w:rsidRPr="008877D2" w:rsidSect="0070265C">
          <w:footerReference w:type="default" r:id="rId8"/>
          <w:headerReference w:type="first" r:id="rId9"/>
          <w:footerReference w:type="first" r:id="rId10"/>
          <w:pgSz w:w="11906" w:h="16838" w:code="9"/>
          <w:pgMar w:top="993" w:right="737" w:bottom="1418" w:left="737" w:header="0" w:footer="170" w:gutter="0"/>
          <w:cols w:space="708"/>
          <w:titlePg/>
          <w:docGrid w:linePitch="360"/>
        </w:sectPr>
      </w:pPr>
    </w:p>
    <w:p w:rsidR="009F1848" w:rsidRPr="00F972BD" w:rsidRDefault="009F1848" w:rsidP="00E06205"/>
    <w:sectPr w:rsidR="009F1848" w:rsidRPr="00F972BD" w:rsidSect="00E06205">
      <w:headerReference w:type="first" r:id="rId11"/>
      <w:footerReference w:type="first" r:id="rId12"/>
      <w:type w:val="continuous"/>
      <w:pgSz w:w="11906" w:h="16838" w:code="9"/>
      <w:pgMar w:top="1134" w:right="737" w:bottom="1418" w:left="737" w:header="0" w:footer="17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694" w:rsidRPr="00DE10BF" w:rsidRDefault="00CE5694" w:rsidP="00DE10BF">
      <w:r>
        <w:separator/>
      </w:r>
    </w:p>
  </w:endnote>
  <w:endnote w:type="continuationSeparator" w:id="0">
    <w:p w:rsidR="00CE5694" w:rsidRPr="00DE10BF" w:rsidRDefault="00CE5694" w:rsidP="00DE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486105"/>
      <w:docPartObj>
        <w:docPartGallery w:val="Page Numbers (Bottom of Page)"/>
        <w:docPartUnique/>
      </w:docPartObj>
    </w:sdtPr>
    <w:sdtEndPr>
      <w:rPr>
        <w:rStyle w:val="Pagefooter-numberingChar"/>
      </w:rPr>
    </w:sdtEndPr>
    <w:sdtContent>
      <w:p w:rsidR="00E06205" w:rsidRPr="00E06205" w:rsidRDefault="00E06205" w:rsidP="00E06205">
        <w:pPr>
          <w:pStyle w:val="Footer"/>
          <w:pBdr>
            <w:top w:val="single" w:sz="8" w:space="8" w:color="964091"/>
          </w:pBdr>
          <w:jc w:val="center"/>
          <w:rPr>
            <w:rStyle w:val="Pagefooter-numberingChar"/>
          </w:rPr>
        </w:pPr>
        <w:r w:rsidRPr="00E06205">
          <w:rPr>
            <w:rStyle w:val="Pagefooter-numberingChar"/>
          </w:rPr>
          <w:fldChar w:fldCharType="begin"/>
        </w:r>
        <w:r w:rsidRPr="00E06205">
          <w:rPr>
            <w:rStyle w:val="Pagefooter-numberingChar"/>
          </w:rPr>
          <w:instrText xml:space="preserve"> PAGE   \* MERGEFORMAT </w:instrText>
        </w:r>
        <w:r w:rsidRPr="00E06205">
          <w:rPr>
            <w:rStyle w:val="Pagefooter-numberingChar"/>
          </w:rPr>
          <w:fldChar w:fldCharType="separate"/>
        </w:r>
        <w:r w:rsidR="008877D2">
          <w:rPr>
            <w:rStyle w:val="Pagefooter-numberingChar"/>
            <w:noProof/>
          </w:rPr>
          <w:t>14</w:t>
        </w:r>
        <w:r w:rsidRPr="00E06205">
          <w:rPr>
            <w:rStyle w:val="Pagefooter-numberingChar"/>
          </w:rPr>
          <w:fldChar w:fldCharType="end"/>
        </w:r>
      </w:p>
    </w:sdtContent>
  </w:sdt>
  <w:p w:rsidR="00E06205" w:rsidRDefault="00E062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625B95" w:rsidRDefault="00625B95" w:rsidP="00625B95">
    <w:pPr>
      <w:pStyle w:val="Coverpage-footertext"/>
    </w:pP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556A31F" wp14:editId="092E7D44">
              <wp:simplePos x="0" y="0"/>
              <wp:positionH relativeFrom="margin">
                <wp:align>center</wp:align>
              </wp:positionH>
              <wp:positionV relativeFrom="paragraph">
                <wp:posOffset>-344170</wp:posOffset>
              </wp:positionV>
              <wp:extent cx="8100000" cy="72000"/>
              <wp:effectExtent l="0" t="0" r="0" b="4445"/>
              <wp:wrapNone/>
              <wp:docPr id="14" name="Rectangle 14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00000" cy="72000"/>
                      </a:xfrm>
                      <a:prstGeom prst="rect">
                        <a:avLst/>
                      </a:prstGeom>
                      <a:solidFill>
                        <a:srgbClr val="96409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A2B3E3" id="Rectangle 14" o:spid="_x0000_s1026" style="position:absolute;margin-left:0;margin-top:-27.1pt;width:637.8pt;height:5.65pt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" fillcolor="#964091" stroked="f" strokeweight="2pt">
              <w10:wrap anchorx="margin"/>
            </v:rect>
          </w:pict>
        </mc:Fallback>
      </mc:AlternateContent>
    </w:r>
    <w:r w:rsidRPr="00625B9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1489993" wp14:editId="6C378DB0">
              <wp:simplePos x="0" y="0"/>
              <wp:positionH relativeFrom="page">
                <wp:align>left</wp:align>
              </wp:positionH>
              <wp:positionV relativeFrom="paragraph">
                <wp:posOffset>-52070</wp:posOffset>
              </wp:positionV>
              <wp:extent cx="7680960" cy="1079500"/>
              <wp:effectExtent l="0" t="0" r="0" b="635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FBBA7A" id="Rectangle 2" o:spid="_x0000_s1026" style="position:absolute;margin-left:0;margin-top:-4.1pt;width:604.8pt;height:85pt;z-index:-2516500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  <w:r w:rsidRPr="00625B95">
      <w:t>A</w:t>
    </w:r>
    <w:r w:rsidR="00C269B8">
      <w:t>n Official Statistics release</w:t>
    </w:r>
    <w:r w:rsidRPr="00625B95">
      <w:t xml:space="preserve"> for Scotland</w:t>
    </w:r>
  </w:p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  <w:r w:rsidRPr="00625B95">
      <w:rPr>
        <w:b/>
        <w:bCs/>
        <w:noProof/>
        <w:color w:val="FFFFFF" w:themeColor="background1"/>
        <w:lang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DDEFED" wp14:editId="7449F74E">
              <wp:simplePos x="0" y="0"/>
              <wp:positionH relativeFrom="page">
                <wp:align>left</wp:align>
              </wp:positionH>
              <wp:positionV relativeFrom="paragraph">
                <wp:posOffset>-628650</wp:posOffset>
              </wp:positionV>
              <wp:extent cx="7680960" cy="1079500"/>
              <wp:effectExtent l="0" t="0" r="0" b="6350"/>
              <wp:wrapNone/>
              <wp:docPr id="13" name="Rectangle 13">
                <a:extLst xmlns:a="http://schemas.openxmlformats.org/drawingml/2006/main">
                  <a:ext uri="{C183D7F6-B498-43B3-948B-1728B52AA6E4}">
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0960" cy="1079500"/>
                      </a:xfrm>
                      <a:prstGeom prst="rect">
                        <a:avLst/>
                      </a:prstGeom>
                      <a:solidFill>
                        <a:srgbClr val="43358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7C7172" id="Rectangle 13" o:spid="_x0000_s1026" style="position:absolute;margin-left:0;margin-top:-49.5pt;width:604.8pt;height:85pt;z-index:-2516520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" fillcolor="#43358b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Pr="00F972BD" w:rsidRDefault="00625B95" w:rsidP="00E06205"/>
  <w:p w:rsidR="00625B95" w:rsidRPr="00625B95" w:rsidRDefault="00625B95" w:rsidP="00625B95">
    <w:pPr>
      <w:pStyle w:val="Footer"/>
      <w:jc w:val="center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694" w:rsidRPr="00DE10BF" w:rsidRDefault="00CE5694" w:rsidP="00DE10BF">
      <w:r>
        <w:separator/>
      </w:r>
    </w:p>
  </w:footnote>
  <w:footnote w:type="continuationSeparator" w:id="0">
    <w:p w:rsidR="00CE5694" w:rsidRPr="00DE10BF" w:rsidRDefault="00CE5694" w:rsidP="00DE1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B14" w:rsidRDefault="00546A7E">
    <w:pPr>
      <w:pStyle w:val="Header"/>
    </w:pPr>
    <w:r w:rsidRPr="00DE10BF">
      <w:rPr>
        <w:noProof/>
        <w:lang w:eastAsia="en-GB"/>
      </w:rPr>
      <w:drawing>
        <wp:anchor distT="252095" distB="252095" distL="252095" distR="252095" simplePos="0" relativeHeight="251658240" behindDoc="1" locked="0" layoutInCell="1" allowOverlap="1" wp14:anchorId="68D73846" wp14:editId="2396C0BB">
          <wp:simplePos x="0" y="0"/>
          <wp:positionH relativeFrom="margin">
            <wp:posOffset>4504055</wp:posOffset>
          </wp:positionH>
          <wp:positionV relativeFrom="page">
            <wp:posOffset>438150</wp:posOffset>
          </wp:positionV>
          <wp:extent cx="2160000" cy="781200"/>
          <wp:effectExtent l="0" t="0" r="0" b="0"/>
          <wp:wrapTight wrapText="left">
            <wp:wrapPolygon edited="0">
              <wp:start x="0" y="0"/>
              <wp:lineTo x="0" y="21073"/>
              <wp:lineTo x="21340" y="21073"/>
              <wp:lineTo x="21340" y="0"/>
              <wp:lineTo x="0" y="0"/>
            </wp:wrapPolygon>
          </wp:wrapTight>
          <wp:docPr id="28" name="Picture 1" descr="Public Health Scotla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7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B95" w:rsidRDefault="0062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D00F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2CD9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0B4AE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A42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32B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A669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2F21E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25D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547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9465B8"/>
    <w:multiLevelType w:val="hybridMultilevel"/>
    <w:tmpl w:val="23246A4E"/>
    <w:lvl w:ilvl="0" w:tplc="C83AD8C6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CD37192"/>
    <w:multiLevelType w:val="hybridMultilevel"/>
    <w:tmpl w:val="A2C298C4"/>
    <w:lvl w:ilvl="0" w:tplc="2CDEAED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DB33EC"/>
    <w:multiLevelType w:val="hybridMultilevel"/>
    <w:tmpl w:val="67FA7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666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23"/>
  </w:num>
  <w:num w:numId="5">
    <w:abstractNumId w:val="24"/>
  </w:num>
  <w:num w:numId="6">
    <w:abstractNumId w:val="25"/>
  </w:num>
  <w:num w:numId="7">
    <w:abstractNumId w:val="13"/>
  </w:num>
  <w:num w:numId="8">
    <w:abstractNumId w:val="20"/>
  </w:num>
  <w:num w:numId="9">
    <w:abstractNumId w:val="18"/>
  </w:num>
  <w:num w:numId="10">
    <w:abstractNumId w:val="21"/>
  </w:num>
  <w:num w:numId="11">
    <w:abstractNumId w:val="10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6"/>
  </w:num>
  <w:num w:numId="24">
    <w:abstractNumId w:val="15"/>
  </w:num>
  <w:num w:numId="25">
    <w:abstractNumId w:val="14"/>
  </w:num>
  <w:num w:numId="26">
    <w:abstractNumId w:val="9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styleLockTheme/>
  <w:styleLockQFSet/>
  <w:defaultTabStop w:val="720"/>
  <w:drawingGridHorizontalSpacing w:val="120"/>
  <w:displayHorizontalDrawingGridEvery w:val="2"/>
  <w:characterSpacingControl w:val="doNotCompress"/>
  <w:hdr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7D2"/>
    <w:rsid w:val="000204D1"/>
    <w:rsid w:val="000274AE"/>
    <w:rsid w:val="00035F6F"/>
    <w:rsid w:val="000400A6"/>
    <w:rsid w:val="00040BF0"/>
    <w:rsid w:val="000459B8"/>
    <w:rsid w:val="000566AC"/>
    <w:rsid w:val="00072324"/>
    <w:rsid w:val="0008536C"/>
    <w:rsid w:val="000A0233"/>
    <w:rsid w:val="000A5D90"/>
    <w:rsid w:val="000C6DC9"/>
    <w:rsid w:val="000E200A"/>
    <w:rsid w:val="00100C94"/>
    <w:rsid w:val="00121079"/>
    <w:rsid w:val="00125B87"/>
    <w:rsid w:val="00127F6F"/>
    <w:rsid w:val="001334BE"/>
    <w:rsid w:val="001416DD"/>
    <w:rsid w:val="001461F0"/>
    <w:rsid w:val="00162973"/>
    <w:rsid w:val="001632D2"/>
    <w:rsid w:val="00181BF3"/>
    <w:rsid w:val="001A4EAE"/>
    <w:rsid w:val="001B236A"/>
    <w:rsid w:val="001C5E34"/>
    <w:rsid w:val="001F1217"/>
    <w:rsid w:val="002008D8"/>
    <w:rsid w:val="00206540"/>
    <w:rsid w:val="00206E57"/>
    <w:rsid w:val="0021614F"/>
    <w:rsid w:val="00217F67"/>
    <w:rsid w:val="00221EC9"/>
    <w:rsid w:val="002378A4"/>
    <w:rsid w:val="00242B15"/>
    <w:rsid w:val="00281797"/>
    <w:rsid w:val="00293B0E"/>
    <w:rsid w:val="002B3D07"/>
    <w:rsid w:val="002C3A07"/>
    <w:rsid w:val="002D38F3"/>
    <w:rsid w:val="002E2B24"/>
    <w:rsid w:val="002E7E5D"/>
    <w:rsid w:val="002F55FA"/>
    <w:rsid w:val="00301F55"/>
    <w:rsid w:val="00303F13"/>
    <w:rsid w:val="003077A7"/>
    <w:rsid w:val="00310DFB"/>
    <w:rsid w:val="00320E81"/>
    <w:rsid w:val="00327161"/>
    <w:rsid w:val="00345DA2"/>
    <w:rsid w:val="003639D7"/>
    <w:rsid w:val="003944FE"/>
    <w:rsid w:val="00395B6B"/>
    <w:rsid w:val="003B5728"/>
    <w:rsid w:val="003C30A7"/>
    <w:rsid w:val="004059EC"/>
    <w:rsid w:val="004913BA"/>
    <w:rsid w:val="00491A93"/>
    <w:rsid w:val="004B0EAB"/>
    <w:rsid w:val="004B73F4"/>
    <w:rsid w:val="004C4B0A"/>
    <w:rsid w:val="004C4B12"/>
    <w:rsid w:val="004E5B2E"/>
    <w:rsid w:val="00515307"/>
    <w:rsid w:val="0052061E"/>
    <w:rsid w:val="00546A7E"/>
    <w:rsid w:val="00553616"/>
    <w:rsid w:val="005557DE"/>
    <w:rsid w:val="00563981"/>
    <w:rsid w:val="0059003D"/>
    <w:rsid w:val="005C49FD"/>
    <w:rsid w:val="005C72F3"/>
    <w:rsid w:val="005D41C5"/>
    <w:rsid w:val="005F6DE8"/>
    <w:rsid w:val="006033B8"/>
    <w:rsid w:val="00604212"/>
    <w:rsid w:val="00616B41"/>
    <w:rsid w:val="0062543D"/>
    <w:rsid w:val="00625B95"/>
    <w:rsid w:val="00660FEB"/>
    <w:rsid w:val="00667D4E"/>
    <w:rsid w:val="006A48C9"/>
    <w:rsid w:val="006B4685"/>
    <w:rsid w:val="006E0EF1"/>
    <w:rsid w:val="006F0EDE"/>
    <w:rsid w:val="006F5D25"/>
    <w:rsid w:val="0070265C"/>
    <w:rsid w:val="007057E4"/>
    <w:rsid w:val="00715EAA"/>
    <w:rsid w:val="00735974"/>
    <w:rsid w:val="00741DE6"/>
    <w:rsid w:val="00755E8B"/>
    <w:rsid w:val="00766B23"/>
    <w:rsid w:val="00786997"/>
    <w:rsid w:val="00787B19"/>
    <w:rsid w:val="007C1D8A"/>
    <w:rsid w:val="007D0B13"/>
    <w:rsid w:val="007E5988"/>
    <w:rsid w:val="007F70C0"/>
    <w:rsid w:val="008113AE"/>
    <w:rsid w:val="008122DB"/>
    <w:rsid w:val="00833466"/>
    <w:rsid w:val="00847BAE"/>
    <w:rsid w:val="0085710B"/>
    <w:rsid w:val="008671D2"/>
    <w:rsid w:val="00871DF4"/>
    <w:rsid w:val="00883093"/>
    <w:rsid w:val="008877D2"/>
    <w:rsid w:val="008A2679"/>
    <w:rsid w:val="008D0128"/>
    <w:rsid w:val="00912DE4"/>
    <w:rsid w:val="00916E22"/>
    <w:rsid w:val="009309A5"/>
    <w:rsid w:val="00934A9F"/>
    <w:rsid w:val="009403F5"/>
    <w:rsid w:val="00940B5C"/>
    <w:rsid w:val="00941F4B"/>
    <w:rsid w:val="009424AA"/>
    <w:rsid w:val="0096198F"/>
    <w:rsid w:val="009659FA"/>
    <w:rsid w:val="009670D2"/>
    <w:rsid w:val="00990141"/>
    <w:rsid w:val="00992302"/>
    <w:rsid w:val="009A01CF"/>
    <w:rsid w:val="009A5B01"/>
    <w:rsid w:val="009C13DF"/>
    <w:rsid w:val="009C65A9"/>
    <w:rsid w:val="009E53E0"/>
    <w:rsid w:val="009F1848"/>
    <w:rsid w:val="00A0794B"/>
    <w:rsid w:val="00A12B03"/>
    <w:rsid w:val="00A1401F"/>
    <w:rsid w:val="00A14A25"/>
    <w:rsid w:val="00A225EB"/>
    <w:rsid w:val="00A34500"/>
    <w:rsid w:val="00A4042F"/>
    <w:rsid w:val="00A4414E"/>
    <w:rsid w:val="00A50851"/>
    <w:rsid w:val="00A6621D"/>
    <w:rsid w:val="00A72906"/>
    <w:rsid w:val="00AC0B41"/>
    <w:rsid w:val="00B12B14"/>
    <w:rsid w:val="00B141A2"/>
    <w:rsid w:val="00B21AEC"/>
    <w:rsid w:val="00B32782"/>
    <w:rsid w:val="00B43F14"/>
    <w:rsid w:val="00B5237E"/>
    <w:rsid w:val="00B6275D"/>
    <w:rsid w:val="00B666C4"/>
    <w:rsid w:val="00B70069"/>
    <w:rsid w:val="00B703DC"/>
    <w:rsid w:val="00B75F23"/>
    <w:rsid w:val="00B91044"/>
    <w:rsid w:val="00BB5466"/>
    <w:rsid w:val="00C14F43"/>
    <w:rsid w:val="00C17452"/>
    <w:rsid w:val="00C269B8"/>
    <w:rsid w:val="00C409A9"/>
    <w:rsid w:val="00C54963"/>
    <w:rsid w:val="00C57382"/>
    <w:rsid w:val="00C629B1"/>
    <w:rsid w:val="00C70C90"/>
    <w:rsid w:val="00C76392"/>
    <w:rsid w:val="00C81ACD"/>
    <w:rsid w:val="00CB67ED"/>
    <w:rsid w:val="00CD198F"/>
    <w:rsid w:val="00CD57AC"/>
    <w:rsid w:val="00CE5694"/>
    <w:rsid w:val="00D17816"/>
    <w:rsid w:val="00D27139"/>
    <w:rsid w:val="00D308BA"/>
    <w:rsid w:val="00D51078"/>
    <w:rsid w:val="00D53769"/>
    <w:rsid w:val="00D66774"/>
    <w:rsid w:val="00DB0053"/>
    <w:rsid w:val="00DB107E"/>
    <w:rsid w:val="00DB326B"/>
    <w:rsid w:val="00DE10BF"/>
    <w:rsid w:val="00DF0407"/>
    <w:rsid w:val="00DF3632"/>
    <w:rsid w:val="00E0156B"/>
    <w:rsid w:val="00E03CF4"/>
    <w:rsid w:val="00E06205"/>
    <w:rsid w:val="00E16097"/>
    <w:rsid w:val="00E237EB"/>
    <w:rsid w:val="00E252CB"/>
    <w:rsid w:val="00E30F6B"/>
    <w:rsid w:val="00E37FB6"/>
    <w:rsid w:val="00E4310F"/>
    <w:rsid w:val="00E44891"/>
    <w:rsid w:val="00E46F6B"/>
    <w:rsid w:val="00EB2254"/>
    <w:rsid w:val="00F24120"/>
    <w:rsid w:val="00F4529B"/>
    <w:rsid w:val="00F5342E"/>
    <w:rsid w:val="00F55CF9"/>
    <w:rsid w:val="00F972BD"/>
    <w:rsid w:val="00FA7183"/>
    <w:rsid w:val="00FB410B"/>
    <w:rsid w:val="00FF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width-relative:margin;mso-height-relative:margin" fillcolor="white" strokecolor="none [3212]">
      <v:fill color="white"/>
      <v:stroke color="none [3212]"/>
      <v:textbox inset="0,,0"/>
      <o:colormru v:ext="edit" colors="#092869"/>
    </o:shapedefaults>
    <o:shapelayout v:ext="edit">
      <o:idmap v:ext="edit" data="1"/>
    </o:shapelayout>
  </w:shapeDefaults>
  <w:decimalSymbol w:val="."/>
  <w:listSeparator w:val=","/>
  <w14:docId w14:val="30807F09"/>
  <w14:defaultImageDpi w14:val="32767"/>
  <w15:docId w15:val="{38F93F44-E69F-41EE-A2D5-154E1EA8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semiHidden="1" w:unhideWhenUsed="1" w:qFormat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semiHidden="1" w:unhideWhenUsed="1"/>
    <w:lsdException w:name="macro" w:locked="1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/>
    <w:lsdException w:name="Salutation" w:locked="1" w:semiHidden="1" w:unhideWhenUsed="1"/>
    <w:lsdException w:name="Date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E81"/>
    <w:pPr>
      <w:spacing w:after="120" w:line="320" w:lineRule="exact"/>
    </w:pPr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E81"/>
    <w:pPr>
      <w:keepNext/>
      <w:keepLines/>
      <w:outlineLvl w:val="0"/>
    </w:pPr>
    <w:rPr>
      <w:rFonts w:eastAsiaTheme="majorEastAsia" w:cstheme="majorBidi"/>
      <w:b/>
      <w:bCs/>
      <w:color w:val="43358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81"/>
    <w:pPr>
      <w:keepNext/>
      <w:keepLines/>
      <w:spacing w:before="200" w:line="280" w:lineRule="exact"/>
      <w:outlineLvl w:val="1"/>
    </w:pPr>
    <w:rPr>
      <w:rFonts w:eastAsiaTheme="majorEastAsia" w:cstheme="majorBidi"/>
      <w:b/>
      <w:bCs/>
      <w:color w:val="43358B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81"/>
    <w:pPr>
      <w:keepNext/>
      <w:keepLines/>
      <w:spacing w:before="200" w:line="240" w:lineRule="exact"/>
      <w:outlineLvl w:val="2"/>
    </w:pPr>
    <w:rPr>
      <w:rFonts w:eastAsia="Times New Roman" w:cs="Times New Roman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CF9"/>
    <w:pPr>
      <w:keepNext/>
      <w:keepLines/>
      <w:spacing w:before="240" w:line="240" w:lineRule="auto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Simple3">
    <w:name w:val="Table Simple 3"/>
    <w:basedOn w:val="TableNormal"/>
    <w:uiPriority w:val="99"/>
    <w:semiHidden/>
    <w:unhideWhenUsed/>
    <w:rsid w:val="0020654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20E81"/>
    <w:rPr>
      <w:rFonts w:eastAsiaTheme="majorEastAsia" w:cstheme="majorBidi"/>
      <w:b/>
      <w:bCs/>
      <w:color w:val="43358B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0E81"/>
    <w:rPr>
      <w:rFonts w:eastAsiaTheme="majorEastAsia" w:cstheme="majorBidi"/>
      <w:b/>
      <w:bCs/>
      <w:color w:val="43358B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81"/>
    <w:rPr>
      <w:rFonts w:eastAsia="Times New Roman"/>
      <w:b/>
      <w:bCs/>
      <w:color w:val="808080" w:themeColor="background1" w:themeShade="80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320E81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rsid w:val="00320E81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customStyle="1" w:styleId="Footnotes">
    <w:name w:val="Footnotes"/>
    <w:basedOn w:val="Normal"/>
    <w:rsid w:val="00B75F23"/>
    <w:pPr>
      <w:spacing w:after="0"/>
    </w:pPr>
    <w:rPr>
      <w:color w:val="000000" w:themeColor="text1"/>
      <w:sz w:val="20"/>
    </w:rPr>
  </w:style>
  <w:style w:type="character" w:styleId="Hyperlink">
    <w:name w:val="Hyperlink"/>
    <w:basedOn w:val="DefaultParagraphFont"/>
    <w:uiPriority w:val="99"/>
    <w:unhideWhenUsed/>
    <w:rsid w:val="00320E81"/>
    <w:rPr>
      <w:rFonts w:ascii="Arial" w:hAnsi="Arial"/>
      <w:b w:val="0"/>
      <w:color w:val="964091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20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E81"/>
    <w:rPr>
      <w:rFonts w:eastAsiaTheme="minorHAnsi" w:cstheme="minorBidi"/>
      <w:color w:val="0D0D0D" w:themeColor="text1" w:themeTint="F2"/>
      <w:szCs w:val="22"/>
      <w:lang w:eastAsia="en-US"/>
    </w:rPr>
  </w:style>
  <w:style w:type="paragraph" w:customStyle="1" w:styleId="RestrictedStats">
    <w:name w:val="RestrictedStats"/>
    <w:basedOn w:val="Normal"/>
    <w:next w:val="Normal"/>
    <w:qFormat/>
    <w:rsid w:val="00320E81"/>
    <w:pPr>
      <w:spacing w:before="40"/>
    </w:pPr>
    <w:rPr>
      <w:rFonts w:eastAsia="Calibri" w:cs="Times New Roman"/>
      <w:b/>
      <w:color w:val="DC2A2A"/>
      <w:sz w:val="28"/>
    </w:rPr>
  </w:style>
  <w:style w:type="table" w:styleId="TableGrid">
    <w:name w:val="Table Grid"/>
    <w:basedOn w:val="TableNormal"/>
    <w:uiPriority w:val="59"/>
    <w:rsid w:val="00320E8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ationDate">
    <w:name w:val="Publication Date"/>
    <w:basedOn w:val="Normal"/>
    <w:rsid w:val="00B75F23"/>
    <w:pPr>
      <w:keepNext/>
      <w:keepLines/>
      <w:spacing w:before="160" w:after="0" w:line="360" w:lineRule="auto"/>
      <w:outlineLvl w:val="1"/>
    </w:pPr>
    <w:rPr>
      <w:rFonts w:eastAsia="Times New Roman"/>
      <w:color w:val="404040"/>
      <w:szCs w:val="26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link w:val="PublicationTitleChar"/>
    <w:autoRedefine/>
    <w:qFormat/>
    <w:rsid w:val="00320E81"/>
    <w:pPr>
      <w:spacing w:before="120" w:after="240" w:line="560" w:lineRule="exact"/>
    </w:pPr>
    <w:rPr>
      <w:b/>
      <w:color w:val="43358B"/>
      <w:spacing w:val="-20"/>
      <w:sz w:val="52"/>
    </w:rPr>
  </w:style>
  <w:style w:type="paragraph" w:customStyle="1" w:styleId="Publicationsubtitle">
    <w:name w:val="Publication subtitle"/>
    <w:basedOn w:val="PublicationTitle"/>
    <w:link w:val="PublicationsubtitleChar"/>
    <w:autoRedefine/>
    <w:qFormat/>
    <w:rsid w:val="00320E81"/>
    <w:pPr>
      <w:spacing w:line="360" w:lineRule="exact"/>
    </w:pPr>
    <w:rPr>
      <w:sz w:val="36"/>
    </w:rPr>
  </w:style>
  <w:style w:type="paragraph" w:styleId="NormalWeb">
    <w:name w:val="Normal (Web)"/>
    <w:basedOn w:val="Normal"/>
    <w:uiPriority w:val="99"/>
    <w:unhideWhenUsed/>
    <w:rsid w:val="00320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55CF9"/>
    <w:rPr>
      <w:rFonts w:eastAsiaTheme="majorEastAsia" w:cstheme="majorBidi"/>
      <w:b/>
      <w:bCs/>
      <w:i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320E81"/>
    <w:rPr>
      <w:color w:val="808080"/>
    </w:rPr>
  </w:style>
  <w:style w:type="paragraph" w:customStyle="1" w:styleId="Nationalstats">
    <w:name w:val="National stats"/>
    <w:basedOn w:val="Publicationsubtitle"/>
    <w:link w:val="NationalstatsChar"/>
    <w:autoRedefine/>
    <w:qFormat/>
    <w:rsid w:val="00546A7E"/>
    <w:pPr>
      <w:spacing w:line="240" w:lineRule="auto"/>
    </w:pPr>
    <w:rPr>
      <w:color w:val="000000" w:themeColor="text1"/>
      <w:spacing w:val="0"/>
      <w:sz w:val="24"/>
    </w:rPr>
  </w:style>
  <w:style w:type="character" w:customStyle="1" w:styleId="PublicationTitleChar">
    <w:name w:val="Publication Title Char"/>
    <w:basedOn w:val="DefaultParagraphFont"/>
    <w:link w:val="PublicationTitle"/>
    <w:rsid w:val="00F972BD"/>
    <w:rPr>
      <w:rFonts w:eastAsiaTheme="minorHAnsi" w:cstheme="minorBidi"/>
      <w:b/>
      <w:color w:val="43358B"/>
      <w:spacing w:val="-20"/>
      <w:sz w:val="52"/>
      <w:szCs w:val="22"/>
      <w:lang w:eastAsia="en-US"/>
    </w:rPr>
  </w:style>
  <w:style w:type="character" w:customStyle="1" w:styleId="PublicationsubtitleChar">
    <w:name w:val="Publication subtitle Char"/>
    <w:basedOn w:val="PublicationTitleChar"/>
    <w:link w:val="Publicationsubtitle"/>
    <w:rsid w:val="00546A7E"/>
    <w:rPr>
      <w:rFonts w:eastAsiaTheme="minorHAnsi" w:cstheme="minorBidi"/>
      <w:b/>
      <w:color w:val="43358B"/>
      <w:spacing w:val="-20"/>
      <w:sz w:val="36"/>
      <w:szCs w:val="22"/>
      <w:lang w:eastAsia="en-US"/>
    </w:rPr>
  </w:style>
  <w:style w:type="character" w:customStyle="1" w:styleId="NationalstatsChar">
    <w:name w:val="National stats Char"/>
    <w:basedOn w:val="PublicationsubtitleChar"/>
    <w:link w:val="Nationalstats"/>
    <w:rsid w:val="00546A7E"/>
    <w:rPr>
      <w:rFonts w:ascii="Arial" w:eastAsiaTheme="minorHAnsi" w:hAnsi="Arial" w:cstheme="minorBidi"/>
      <w:b/>
      <w:color w:val="000000" w:themeColor="text1"/>
      <w:spacing w:val="-20"/>
      <w:sz w:val="24"/>
      <w:szCs w:val="24"/>
      <w:lang w:eastAsia="en-US"/>
    </w:rPr>
  </w:style>
  <w:style w:type="character" w:styleId="FollowedHyperlink">
    <w:name w:val="FollowedHyperlink"/>
    <w:basedOn w:val="Hyperlink"/>
    <w:uiPriority w:val="99"/>
    <w:unhideWhenUsed/>
    <w:rsid w:val="006F5D25"/>
    <w:rPr>
      <w:rFonts w:ascii="Arial" w:hAnsi="Arial"/>
      <w:b w:val="0"/>
      <w:color w:val="964091"/>
      <w:sz w:val="24"/>
      <w:u w:val="single"/>
    </w:rPr>
  </w:style>
  <w:style w:type="character" w:customStyle="1" w:styleId="Bold">
    <w:name w:val="Bold"/>
    <w:basedOn w:val="DefaultParagraphFont"/>
    <w:uiPriority w:val="1"/>
    <w:qFormat/>
    <w:rsid w:val="00604212"/>
    <w:rPr>
      <w:b/>
      <w:bCs/>
    </w:rPr>
  </w:style>
  <w:style w:type="character" w:customStyle="1" w:styleId="Italic">
    <w:name w:val="Italic"/>
    <w:basedOn w:val="DefaultParagraphFont"/>
    <w:uiPriority w:val="1"/>
    <w:qFormat/>
    <w:rsid w:val="00DE10BF"/>
    <w:rPr>
      <w:i/>
      <w:iCs/>
    </w:rPr>
  </w:style>
  <w:style w:type="paragraph" w:customStyle="1" w:styleId="TableHead">
    <w:name w:val="Table Head"/>
    <w:basedOn w:val="Normal"/>
    <w:link w:val="TableHeadChar"/>
    <w:qFormat/>
    <w:rsid w:val="00320E81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320E81"/>
    <w:pPr>
      <w:spacing w:before="20" w:after="20"/>
      <w:jc w:val="right"/>
    </w:pPr>
    <w:rPr>
      <w:b w:val="0"/>
      <w:color w:val="262626" w:themeColor="text1" w:themeTint="D9"/>
    </w:rPr>
  </w:style>
  <w:style w:type="character" w:customStyle="1" w:styleId="TableHeadChar">
    <w:name w:val="Table Head Char"/>
    <w:basedOn w:val="DefaultParagraphFont"/>
    <w:link w:val="TableHead"/>
    <w:rsid w:val="00320E81"/>
    <w:rPr>
      <w:rFonts w:eastAsiaTheme="minorHAnsi" w:cstheme="minorBidi"/>
      <w:b/>
      <w:color w:val="FFFFFF" w:themeColor="background1"/>
      <w:spacing w:val="-10"/>
      <w:sz w:val="22"/>
      <w:szCs w:val="22"/>
      <w:lang w:eastAsia="en-US"/>
    </w:rPr>
  </w:style>
  <w:style w:type="character" w:customStyle="1" w:styleId="TableBodyChar">
    <w:name w:val="Table Body Char"/>
    <w:basedOn w:val="TableHeadChar"/>
    <w:link w:val="TableBody"/>
    <w:rsid w:val="00320E81"/>
    <w:rPr>
      <w:rFonts w:eastAsiaTheme="minorHAnsi" w:cstheme="minorBidi"/>
      <w:b w:val="0"/>
      <w:color w:val="262626" w:themeColor="text1" w:themeTint="D9"/>
      <w:spacing w:val="-10"/>
      <w:sz w:val="22"/>
      <w:szCs w:val="22"/>
      <w:lang w:eastAsia="en-US"/>
    </w:rPr>
  </w:style>
  <w:style w:type="table" w:customStyle="1" w:styleId="PHSdatatable">
    <w:name w:val="PHS data table"/>
    <w:basedOn w:val="TableNormal"/>
    <w:uiPriority w:val="99"/>
    <w:rsid w:val="0028179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center"/>
      </w:pPr>
      <w:rPr>
        <w:rFonts w:ascii="Arial" w:hAnsi="Arial"/>
        <w:b w:val="0"/>
        <w:color w:val="FFFFFF" w:themeColor="background1"/>
        <w:sz w:val="22"/>
      </w:rPr>
      <w:tblPr/>
      <w:trPr>
        <w:tblHeader/>
      </w:trPr>
      <w:tcPr>
        <w:shd w:val="clear" w:color="auto" w:fill="964091"/>
      </w:tcPr>
    </w:tblStylePr>
    <w:tblStylePr w:type="lastRow">
      <w:pPr>
        <w:jc w:val="left"/>
      </w:pPr>
      <w:rPr>
        <w:b/>
      </w:rPr>
    </w:tblStylePr>
  </w:style>
  <w:style w:type="character" w:customStyle="1" w:styleId="YellowhighlightforPRAonly">
    <w:name w:val="Yellow highlight (for PRA only)"/>
    <w:basedOn w:val="DefaultParagraphFont"/>
    <w:uiPriority w:val="1"/>
    <w:qFormat/>
    <w:rsid w:val="00E30F6B"/>
    <w:rPr>
      <w:bdr w:val="none" w:sz="0" w:space="0" w:color="auto"/>
      <w:shd w:val="clear" w:color="auto" w:fill="FFFF0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E81"/>
    <w:rPr>
      <w:color w:val="605E5C"/>
      <w:shd w:val="clear" w:color="auto" w:fill="E1DFDD"/>
    </w:rPr>
  </w:style>
  <w:style w:type="paragraph" w:customStyle="1" w:styleId="Coverpage-footertext">
    <w:name w:val="Cover page - footer text"/>
    <w:basedOn w:val="Normal"/>
    <w:link w:val="Coverpage-footertextChar"/>
    <w:qFormat/>
    <w:rsid w:val="00625B95"/>
    <w:pPr>
      <w:jc w:val="center"/>
    </w:pPr>
    <w:rPr>
      <w:b/>
      <w:bCs/>
      <w:color w:val="FFFFFF" w:themeColor="background1"/>
      <w:sz w:val="28"/>
      <w:szCs w:val="28"/>
    </w:rPr>
  </w:style>
  <w:style w:type="paragraph" w:customStyle="1" w:styleId="Pagefooter-numbering">
    <w:name w:val="Page footer - numbering"/>
    <w:basedOn w:val="Footer"/>
    <w:link w:val="Pagefooter-numberingChar"/>
    <w:qFormat/>
    <w:rsid w:val="00E06205"/>
    <w:pPr>
      <w:pBdr>
        <w:top w:val="single" w:sz="8" w:space="8" w:color="964091"/>
      </w:pBdr>
      <w:jc w:val="center"/>
    </w:pPr>
  </w:style>
  <w:style w:type="character" w:customStyle="1" w:styleId="Coverpage-footertextChar">
    <w:name w:val="Cover page - footer text Char"/>
    <w:basedOn w:val="DefaultParagraphFont"/>
    <w:link w:val="Coverpage-footertext"/>
    <w:rsid w:val="00625B95"/>
    <w:rPr>
      <w:b/>
      <w:bCs/>
      <w:color w:val="FFFFFF" w:themeColor="background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20E81"/>
    <w:pPr>
      <w:spacing w:after="100"/>
      <w:ind w:left="240"/>
    </w:pPr>
  </w:style>
  <w:style w:type="character" w:customStyle="1" w:styleId="Pagefooter-numberingChar">
    <w:name w:val="Page footer - numbering Char"/>
    <w:basedOn w:val="FooterChar"/>
    <w:link w:val="Pagefooter-numbering"/>
    <w:rsid w:val="00E06205"/>
    <w:rPr>
      <w:rFonts w:ascii="Arial" w:eastAsiaTheme="minorHAnsi" w:hAnsi="Arial" w:cstheme="minorBidi"/>
      <w:color w:val="0D0D0D" w:themeColor="text1" w:themeTint="F2"/>
      <w:sz w:val="24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20E81"/>
    <w:pPr>
      <w:spacing w:after="100"/>
    </w:pPr>
  </w:style>
  <w:style w:type="paragraph" w:customStyle="1" w:styleId="ContentsHeader">
    <w:name w:val="Contents Header"/>
    <w:basedOn w:val="Normal"/>
    <w:next w:val="Normal"/>
    <w:link w:val="ContentsHeaderChar"/>
    <w:qFormat/>
    <w:rsid w:val="00320E81"/>
    <w:pPr>
      <w:spacing w:after="360"/>
    </w:pPr>
    <w:rPr>
      <w:b/>
      <w:color w:val="43358B"/>
      <w:sz w:val="32"/>
    </w:rPr>
  </w:style>
  <w:style w:type="character" w:customStyle="1" w:styleId="ContentsHeaderChar">
    <w:name w:val="Contents Header Char"/>
    <w:basedOn w:val="Heading1Char"/>
    <w:link w:val="ContentsHeader"/>
    <w:rsid w:val="00320E81"/>
    <w:rPr>
      <w:rFonts w:eastAsiaTheme="minorHAnsi" w:cstheme="minorBidi"/>
      <w:b/>
      <w:bCs w:val="0"/>
      <w:color w:val="43358B"/>
      <w:sz w:val="32"/>
      <w:szCs w:val="22"/>
      <w:lang w:eastAsia="en-US"/>
    </w:rPr>
  </w:style>
  <w:style w:type="paragraph" w:customStyle="1" w:styleId="bulletlist">
    <w:name w:val="bullet list"/>
    <w:basedOn w:val="ListBullet"/>
    <w:next w:val="Normal"/>
    <w:qFormat/>
    <w:rsid w:val="00320E81"/>
  </w:style>
  <w:style w:type="paragraph" w:styleId="ListBullet">
    <w:name w:val="List Bullet"/>
    <w:basedOn w:val="Normal"/>
    <w:rsid w:val="00320E81"/>
    <w:pPr>
      <w:numPr>
        <w:numId w:val="27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">
    <w:name w:val="Footnote"/>
    <w:basedOn w:val="Normal"/>
    <w:link w:val="FootnoteChar"/>
    <w:qFormat/>
    <w:rsid w:val="00320E81"/>
    <w:pPr>
      <w:spacing w:after="0" w:line="240" w:lineRule="auto"/>
    </w:pPr>
    <w:rPr>
      <w:sz w:val="22"/>
    </w:rPr>
  </w:style>
  <w:style w:type="paragraph" w:customStyle="1" w:styleId="GlossaryItemName">
    <w:name w:val="Glossary Item Name"/>
    <w:basedOn w:val="Normal"/>
    <w:link w:val="GlossaryItemNameChar"/>
    <w:qFormat/>
    <w:rsid w:val="009F1848"/>
    <w:rPr>
      <w:b/>
      <w:b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1848"/>
    <w:rPr>
      <w:rFonts w:eastAsia="Times New Roman"/>
    </w:rPr>
  </w:style>
  <w:style w:type="character" w:customStyle="1" w:styleId="FootnoteChar">
    <w:name w:val="Footnote Char"/>
    <w:basedOn w:val="ListParagraphChar"/>
    <w:link w:val="Footnote"/>
    <w:rsid w:val="009F1848"/>
    <w:rPr>
      <w:rFonts w:eastAsiaTheme="minorHAnsi" w:cstheme="minorBidi"/>
      <w:color w:val="0D0D0D" w:themeColor="text1" w:themeTint="F2"/>
      <w:sz w:val="22"/>
      <w:szCs w:val="22"/>
      <w:lang w:eastAsia="en-US"/>
    </w:rPr>
  </w:style>
  <w:style w:type="paragraph" w:customStyle="1" w:styleId="GlossaryItemDescription">
    <w:name w:val="Glossary Item Description"/>
    <w:basedOn w:val="Normal"/>
    <w:link w:val="GlossaryItemDescriptionChar"/>
    <w:qFormat/>
    <w:rsid w:val="009F1848"/>
  </w:style>
  <w:style w:type="character" w:customStyle="1" w:styleId="GlossaryItemNameChar">
    <w:name w:val="Glossary Item Name Char"/>
    <w:basedOn w:val="DefaultParagraphFont"/>
    <w:link w:val="GlossaryItemName"/>
    <w:rsid w:val="009F1848"/>
    <w:rPr>
      <w:b/>
      <w:bCs/>
    </w:rPr>
  </w:style>
  <w:style w:type="paragraph" w:customStyle="1" w:styleId="Metadata-ItemTitle">
    <w:name w:val="Metadata - Item Title"/>
    <w:basedOn w:val="Normal"/>
    <w:link w:val="Metadata-ItemTitleChar"/>
    <w:qFormat/>
    <w:rsid w:val="00281797"/>
    <w:rPr>
      <w:b/>
      <w:bCs/>
    </w:rPr>
  </w:style>
  <w:style w:type="character" w:customStyle="1" w:styleId="GlossaryItemDescriptionChar">
    <w:name w:val="Glossary Item Description Char"/>
    <w:basedOn w:val="DefaultParagraphFont"/>
    <w:link w:val="GlossaryItemDescription"/>
    <w:rsid w:val="009F1848"/>
  </w:style>
  <w:style w:type="paragraph" w:customStyle="1" w:styleId="Metadata-ItemDescription">
    <w:name w:val="Metadata - Item Description"/>
    <w:basedOn w:val="Normal"/>
    <w:link w:val="Metadata-ItemDescriptionChar"/>
    <w:qFormat/>
    <w:rsid w:val="00281797"/>
  </w:style>
  <w:style w:type="character" w:customStyle="1" w:styleId="Metadata-ItemTitleChar">
    <w:name w:val="Metadata - Item Title Char"/>
    <w:basedOn w:val="DefaultParagraphFont"/>
    <w:link w:val="Metadata-ItemTitle"/>
    <w:rsid w:val="00281797"/>
    <w:rPr>
      <w:b/>
      <w:bCs/>
    </w:rPr>
  </w:style>
  <w:style w:type="character" w:customStyle="1" w:styleId="Metadata-ItemDescriptionChar">
    <w:name w:val="Metadata - Item Description Char"/>
    <w:basedOn w:val="DefaultParagraphFont"/>
    <w:link w:val="Metadata-ItemDescription"/>
    <w:rsid w:val="00281797"/>
  </w:style>
  <w:style w:type="paragraph" w:customStyle="1" w:styleId="Annotation">
    <w:name w:val="Annotation"/>
    <w:basedOn w:val="Normal"/>
    <w:rsid w:val="00320E81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0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E81"/>
    <w:rPr>
      <w:rFonts w:ascii="Tahoma" w:eastAsiaTheme="minorHAnsi" w:hAnsi="Tahoma" w:cs="Tahoma"/>
      <w:color w:val="0D0D0D" w:themeColor="text1" w:themeTint="F2"/>
      <w:sz w:val="16"/>
      <w:szCs w:val="1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320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20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E81"/>
    <w:rPr>
      <w:rFonts w:eastAsiaTheme="minorHAnsi" w:cstheme="minorBidi"/>
      <w:color w:val="0D0D0D" w:themeColor="text1" w:themeTint="F2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20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E81"/>
    <w:rPr>
      <w:rFonts w:eastAsiaTheme="minorHAnsi" w:cstheme="minorBidi"/>
      <w:b/>
      <w:bCs/>
      <w:color w:val="0D0D0D" w:themeColor="text1" w:themeTint="F2"/>
      <w:sz w:val="20"/>
      <w:szCs w:val="20"/>
      <w:lang w:eastAsia="en-US"/>
    </w:rPr>
  </w:style>
  <w:style w:type="paragraph" w:customStyle="1" w:styleId="HeaderTitle">
    <w:name w:val="HeaderTitle"/>
    <w:basedOn w:val="Header"/>
    <w:next w:val="NoSpacing"/>
    <w:link w:val="HeaderTitleChar"/>
    <w:rsid w:val="00320E81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320E81"/>
    <w:rPr>
      <w:rFonts w:eastAsiaTheme="minorHAnsi" w:cstheme="minorBidi"/>
      <w:b/>
      <w:color w:val="262626" w:themeColor="text1" w:themeTint="D9"/>
      <w:position w:val="-28"/>
      <w:sz w:val="28"/>
      <w:szCs w:val="22"/>
      <w:lang w:eastAsia="en-US"/>
    </w:rPr>
  </w:style>
  <w:style w:type="paragraph" w:styleId="NoSpacing">
    <w:name w:val="No Spacing"/>
    <w:uiPriority w:val="1"/>
    <w:rsid w:val="00320E8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Cover-footertext">
    <w:name w:val="Cover - footer text"/>
    <w:basedOn w:val="HeaderTitle"/>
    <w:qFormat/>
    <w:rsid w:val="00320E81"/>
    <w:pPr>
      <w:jc w:val="center"/>
    </w:pPr>
    <w:rPr>
      <w:rFonts w:cs="Arial"/>
      <w:color w:val="FFFFFF" w:themeColor="background1"/>
    </w:rPr>
  </w:style>
  <w:style w:type="paragraph" w:customStyle="1" w:styleId="FigureStyle">
    <w:name w:val="Figure_Style"/>
    <w:next w:val="Normal"/>
    <w:qFormat/>
    <w:rsid w:val="00320E81"/>
    <w:pPr>
      <w:spacing w:after="200"/>
    </w:pPr>
    <w:rPr>
      <w:rFonts w:eastAsiaTheme="minorHAnsi" w:cstheme="minorBidi"/>
      <w:szCs w:val="22"/>
      <w:lang w:eastAsia="en-US"/>
    </w:rPr>
  </w:style>
  <w:style w:type="paragraph" w:customStyle="1" w:styleId="Footnotenumbered">
    <w:name w:val="Footnote numbered"/>
    <w:basedOn w:val="Footnote"/>
    <w:next w:val="Normal"/>
    <w:qFormat/>
    <w:rsid w:val="00320E81"/>
    <w:pPr>
      <w:numPr>
        <w:numId w:val="28"/>
      </w:numPr>
    </w:pPr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320E81"/>
    <w:rPr>
      <w:vertAlign w:val="superscript"/>
    </w:rPr>
  </w:style>
  <w:style w:type="character" w:customStyle="1" w:styleId="highlight">
    <w:name w:val="highlight"/>
    <w:basedOn w:val="DefaultParagraphFont"/>
    <w:uiPriority w:val="1"/>
    <w:qFormat/>
    <w:rsid w:val="00320E81"/>
    <w:rPr>
      <w:sz w:val="24"/>
      <w:bdr w:val="none" w:sz="0" w:space="0" w:color="auto"/>
      <w:shd w:val="clear" w:color="auto" w:fill="FFFF00"/>
    </w:rPr>
  </w:style>
  <w:style w:type="paragraph" w:customStyle="1" w:styleId="Hyperlink1">
    <w:name w:val="Hyperlink1"/>
    <w:basedOn w:val="Normal"/>
    <w:link w:val="hyperlinkChar"/>
    <w:autoRedefine/>
    <w:qFormat/>
    <w:rsid w:val="00320E81"/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rsid w:val="00320E81"/>
    <w:rPr>
      <w:rFonts w:eastAsiaTheme="minorHAnsi" w:cstheme="minorBidi"/>
      <w:color w:val="964091"/>
      <w:szCs w:val="22"/>
      <w:u w:val="single"/>
      <w:lang w:eastAsia="en-US"/>
    </w:rPr>
  </w:style>
  <w:style w:type="paragraph" w:customStyle="1" w:styleId="NormalNotes">
    <w:name w:val="Normal_Notes"/>
    <w:next w:val="Normal"/>
    <w:qFormat/>
    <w:rsid w:val="00320E81"/>
    <w:pPr>
      <w:spacing w:line="220" w:lineRule="exact"/>
    </w:pPr>
    <w:rPr>
      <w:rFonts w:eastAsiaTheme="minorHAnsi" w:cstheme="minorBidi"/>
      <w:sz w:val="18"/>
      <w:szCs w:val="22"/>
      <w:lang w:eastAsia="en-US"/>
    </w:rPr>
  </w:style>
  <w:style w:type="paragraph" w:customStyle="1" w:styleId="Publicationdate0">
    <w:name w:val="Publication date"/>
    <w:basedOn w:val="PublicationTitle"/>
    <w:autoRedefine/>
    <w:qFormat/>
    <w:rsid w:val="00320E81"/>
    <w:pPr>
      <w:spacing w:line="360" w:lineRule="exact"/>
    </w:pPr>
    <w:rPr>
      <w:b w:val="0"/>
      <w:color w:val="auto"/>
      <w:sz w:val="36"/>
    </w:rPr>
  </w:style>
  <w:style w:type="character" w:customStyle="1" w:styleId="RedBoldHighlight">
    <w:name w:val="Red_Bold_Highlight"/>
    <w:basedOn w:val="highlight"/>
    <w:uiPriority w:val="1"/>
    <w:qFormat/>
    <w:rsid w:val="00320E81"/>
    <w:rPr>
      <w:b/>
      <w:color w:val="FF0000"/>
      <w:sz w:val="24"/>
      <w:bdr w:val="none" w:sz="0" w:space="0" w:color="auto"/>
      <w:shd w:val="clear" w:color="auto" w:fill="FFFF00"/>
    </w:rPr>
  </w:style>
  <w:style w:type="character" w:customStyle="1" w:styleId="StyleBold">
    <w:name w:val="Style Bold"/>
    <w:basedOn w:val="DefaultParagraphFont"/>
    <w:rsid w:val="00320E81"/>
    <w:rPr>
      <w:b/>
      <w:bCs/>
    </w:rPr>
  </w:style>
  <w:style w:type="paragraph" w:customStyle="1" w:styleId="Tablehyperlinks">
    <w:name w:val="Table hyperlinks"/>
    <w:basedOn w:val="TableBody"/>
    <w:link w:val="TablehyperlinksChar"/>
    <w:qFormat/>
    <w:rsid w:val="00320E81"/>
    <w:pPr>
      <w:jc w:val="left"/>
    </w:pPr>
    <w:rPr>
      <w:color w:val="964091"/>
      <w:u w:val="single"/>
    </w:rPr>
  </w:style>
  <w:style w:type="character" w:customStyle="1" w:styleId="TablehyperlinksChar">
    <w:name w:val="Table hyperlinks Char"/>
    <w:basedOn w:val="TableBodyChar"/>
    <w:link w:val="Tablehyperlinks"/>
    <w:rsid w:val="00320E81"/>
    <w:rPr>
      <w:rFonts w:eastAsiaTheme="minorHAnsi" w:cstheme="minorBidi"/>
      <w:b w:val="0"/>
      <w:color w:val="964091"/>
      <w:spacing w:val="-10"/>
      <w:sz w:val="22"/>
      <w:szCs w:val="22"/>
      <w:u w:val="single"/>
      <w:lang w:eastAsia="en-US"/>
    </w:rPr>
  </w:style>
  <w:style w:type="paragraph" w:customStyle="1" w:styleId="TableCharttitle">
    <w:name w:val="TableChart title"/>
    <w:basedOn w:val="ChartTitle"/>
    <w:qFormat/>
    <w:rsid w:val="00B32782"/>
    <w:pPr>
      <w:jc w:val="center"/>
    </w:pPr>
    <w:rPr>
      <w:color w:val="9640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yanf01\Downloads\phs-national-stats-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56"/>
    <w:rsid w:val="00170D56"/>
    <w:rsid w:val="00231BBF"/>
    <w:rsid w:val="008F5630"/>
    <w:rsid w:val="00A00D7F"/>
    <w:rsid w:val="00B6339F"/>
    <w:rsid w:val="00C8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163B"/>
    <w:rPr>
      <w:color w:val="808080"/>
    </w:rPr>
  </w:style>
  <w:style w:type="paragraph" w:customStyle="1" w:styleId="74F240D9B52E44C99A4C8F1E80353FA5">
    <w:name w:val="74F240D9B52E44C99A4C8F1E80353FA5"/>
  </w:style>
  <w:style w:type="paragraph" w:customStyle="1" w:styleId="46DAEC244DFC449CA89CDE7745151975">
    <w:name w:val="46DAEC244DFC449CA89CDE7745151975"/>
    <w:rsid w:val="00C81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BFF05D-3431-4B7B-8BD5-45EB113FB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phs-national-stats-report</Template>
  <TotalTime>15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publication title here</vt:lpstr>
    </vt:vector>
  </TitlesOfParts>
  <Company>NHS NSS</Company>
  <LinksUpToDate>false</LinksUpToDate>
  <CharactersWithSpaces>81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publication title here</dc:title>
  <dc:creator>Yuyan Fu</dc:creator>
  <dc:description>Template V2.0 (February 2021)</dc:description>
  <cp:lastModifiedBy>Yuyan Fu</cp:lastModifiedBy>
  <cp:revision>5</cp:revision>
  <dcterms:created xsi:type="dcterms:W3CDTF">2021-06-11T14:35:00Z</dcterms:created>
  <dcterms:modified xsi:type="dcterms:W3CDTF">2021-08-02T13:01:00Z</dcterms:modified>
</cp:coreProperties>
</file>