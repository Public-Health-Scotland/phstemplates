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0E3E54" w:rsidRDefault="009C13DF" w:rsidP="000E3E54">
      <w:bookmarkStart w:id="0" w:name="_GoBack"/>
      <w:bookmarkEnd w:id="0"/>
    </w:p>
    <w:sectPr w:rsidR="009C13DF" w:rsidRPr="000E3E54" w:rsidSect="00C43BA2">
      <w:footerReference w:type="default" r:id="rId8"/>
      <w:headerReference w:type="first" r:id="rId9"/>
      <w:pgSz w:w="11906" w:h="16838" w:code="9"/>
      <w:pgMar w:top="992" w:right="737" w:bottom="1418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A6" w:rsidRDefault="002632A6" w:rsidP="000566AC">
      <w:pPr>
        <w:spacing w:after="0" w:line="240" w:lineRule="auto"/>
      </w:pPr>
      <w:r>
        <w:separator/>
      </w:r>
    </w:p>
  </w:endnote>
  <w:endnote w:type="continuationSeparator" w:id="0">
    <w:p w:rsidR="002632A6" w:rsidRDefault="002632A6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D2ABD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A6" w:rsidRDefault="002632A6" w:rsidP="000566AC">
      <w:pPr>
        <w:spacing w:after="0" w:line="240" w:lineRule="auto"/>
      </w:pPr>
      <w:r>
        <w:separator/>
      </w:r>
    </w:p>
  </w:footnote>
  <w:footnote w:type="continuationSeparator" w:id="0">
    <w:p w:rsidR="002632A6" w:rsidRDefault="002632A6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1" locked="0" layoutInCell="1" allowOverlap="1" wp14:anchorId="68EC0709" wp14:editId="76767186">
          <wp:simplePos x="0" y="0"/>
          <wp:positionH relativeFrom="margin">
            <wp:posOffset>4465955</wp:posOffset>
          </wp:positionH>
          <wp:positionV relativeFrom="page">
            <wp:posOffset>457200</wp:posOffset>
          </wp:positionV>
          <wp:extent cx="2159635" cy="781050"/>
          <wp:effectExtent l="0" t="0" r="0" b="0"/>
          <wp:wrapTight wrapText="bothSides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0E3E54"/>
    <w:rsid w:val="00100C94"/>
    <w:rsid w:val="00125B87"/>
    <w:rsid w:val="00127F6F"/>
    <w:rsid w:val="001334BE"/>
    <w:rsid w:val="001416DD"/>
    <w:rsid w:val="001461F0"/>
    <w:rsid w:val="00156247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632A6"/>
    <w:rsid w:val="002648BE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4274"/>
    <w:rsid w:val="00327161"/>
    <w:rsid w:val="003639D7"/>
    <w:rsid w:val="003944FE"/>
    <w:rsid w:val="00395B6B"/>
    <w:rsid w:val="003C30A7"/>
    <w:rsid w:val="003C6D3C"/>
    <w:rsid w:val="003C6FD0"/>
    <w:rsid w:val="00447DAF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67C4A"/>
    <w:rsid w:val="005849D0"/>
    <w:rsid w:val="0059003D"/>
    <w:rsid w:val="005C49FD"/>
    <w:rsid w:val="005C72F3"/>
    <w:rsid w:val="005D41C5"/>
    <w:rsid w:val="005F520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20C74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A6CD2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37CB6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13621"/>
    <w:rsid w:val="00C409A9"/>
    <w:rsid w:val="00C43BA2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42E"/>
    <w:rsid w:val="00F769FD"/>
    <w:rsid w:val="00FB20F6"/>
    <w:rsid w:val="00FF0218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C4A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2648BE"/>
    <w:pPr>
      <w:spacing w:before="40"/>
    </w:pPr>
    <w:rPr>
      <w:b/>
      <w:color w:val="DC2A2A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67C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47521-D3EA-42D6-B883-438691AA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Yuyan Fu</cp:lastModifiedBy>
  <cp:revision>9</cp:revision>
  <dcterms:created xsi:type="dcterms:W3CDTF">2020-10-14T12:37:00Z</dcterms:created>
  <dcterms:modified xsi:type="dcterms:W3CDTF">2021-07-30T13:15:00Z</dcterms:modified>
</cp:coreProperties>
</file>