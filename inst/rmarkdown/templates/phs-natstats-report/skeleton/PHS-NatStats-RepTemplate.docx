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F9" w:rsidRPr="00933D26" w:rsidRDefault="000955F9" w:rsidP="00933D26">
      <w:bookmarkStart w:id="0" w:name="_Toc495930329"/>
      <w:bookmarkStart w:id="1" w:name="_GoBack"/>
      <w:bookmarkEnd w:id="0"/>
      <w:bookmarkEnd w:id="1"/>
    </w:p>
    <w:sectPr w:rsidR="000955F9" w:rsidRPr="00933D26" w:rsidSect="001D4238">
      <w:headerReference w:type="default" r:id="rId8"/>
      <w:footerReference w:type="default" r:id="rId9"/>
      <w:pgSz w:w="11906" w:h="16838"/>
      <w:pgMar w:top="1134" w:right="737" w:bottom="1418" w:left="737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F41" w:rsidRDefault="00491F41" w:rsidP="007765EC">
      <w:pPr>
        <w:spacing w:after="0" w:line="240" w:lineRule="auto"/>
      </w:pPr>
      <w:r>
        <w:separator/>
      </w:r>
    </w:p>
  </w:endnote>
  <w:endnote w:type="continuationSeparator" w:id="0">
    <w:p w:rsidR="00491F41" w:rsidRDefault="00491F41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0C1BFA" w:rsidRDefault="00C95644" w:rsidP="00B218F7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B3F9F0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0C1BFA" w:rsidRPr="005666FD" w:rsidRDefault="00747754" w:rsidP="00003FF8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="000C1BFA"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 w:rsidR="005D7F2E">
          <w:rPr>
            <w:noProof/>
            <w:color w:val="auto"/>
            <w:position w:val="-4"/>
            <w:sz w:val="20"/>
            <w:szCs w:val="20"/>
          </w:rPr>
          <w:t>1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F41" w:rsidRDefault="00491F41" w:rsidP="007765EC">
      <w:pPr>
        <w:spacing w:after="0" w:line="240" w:lineRule="auto"/>
      </w:pPr>
      <w:r>
        <w:separator/>
      </w:r>
    </w:p>
  </w:footnote>
  <w:footnote w:type="continuationSeparator" w:id="0">
    <w:p w:rsidR="00491F41" w:rsidRDefault="00491F41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C95644" w:rsidP="004E593E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E937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="00C80488" w:rsidRPr="005666FD">
      <w:rPr>
        <w:color w:val="964091"/>
        <w:position w:val="92"/>
      </w:rPr>
      <w:t>Public Health Scotland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FB5C55" w:rsidRPr="00FB5C55">
      <w:rPr>
        <w:color w:val="FF0000"/>
        <w:position w:val="92"/>
        <w:sz w:val="22"/>
      </w:rPr>
      <w:t>dd</w:t>
    </w:r>
    <w:proofErr w:type="spellEnd"/>
    <w:r w:rsidR="00FB5C55" w:rsidRPr="00FB5C55">
      <w:rPr>
        <w:color w:val="FF0000"/>
        <w:position w:val="92"/>
        <w:sz w:val="22"/>
      </w:rPr>
      <w:t>/mm/</w:t>
    </w:r>
    <w:proofErr w:type="spellStart"/>
    <w:r w:rsidR="00FB5C55" w:rsidRPr="00FB5C55">
      <w:rPr>
        <w:color w:val="FF0000"/>
        <w:position w:val="92"/>
        <w:sz w:val="22"/>
      </w:rPr>
      <w:t>yyyy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49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DB"/>
    <w:rsid w:val="00003FF8"/>
    <w:rsid w:val="000155A3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6251C"/>
    <w:rsid w:val="00195E8A"/>
    <w:rsid w:val="001A29BF"/>
    <w:rsid w:val="001A4CD2"/>
    <w:rsid w:val="001B1773"/>
    <w:rsid w:val="001D4238"/>
    <w:rsid w:val="001D518A"/>
    <w:rsid w:val="001D7F1B"/>
    <w:rsid w:val="002100E1"/>
    <w:rsid w:val="002113A5"/>
    <w:rsid w:val="00216011"/>
    <w:rsid w:val="00231669"/>
    <w:rsid w:val="002319D0"/>
    <w:rsid w:val="0024071F"/>
    <w:rsid w:val="0025108A"/>
    <w:rsid w:val="00267BC0"/>
    <w:rsid w:val="00286562"/>
    <w:rsid w:val="002D3022"/>
    <w:rsid w:val="002D37F9"/>
    <w:rsid w:val="002E2B6E"/>
    <w:rsid w:val="00301FE7"/>
    <w:rsid w:val="00310AAB"/>
    <w:rsid w:val="003305AB"/>
    <w:rsid w:val="00347599"/>
    <w:rsid w:val="003555C1"/>
    <w:rsid w:val="003560BD"/>
    <w:rsid w:val="00356189"/>
    <w:rsid w:val="00367732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91F41"/>
    <w:rsid w:val="004A4694"/>
    <w:rsid w:val="004E593E"/>
    <w:rsid w:val="004F4E4C"/>
    <w:rsid w:val="004F615B"/>
    <w:rsid w:val="00503E26"/>
    <w:rsid w:val="00511937"/>
    <w:rsid w:val="00521351"/>
    <w:rsid w:val="00536A63"/>
    <w:rsid w:val="00537341"/>
    <w:rsid w:val="005666FD"/>
    <w:rsid w:val="005A3035"/>
    <w:rsid w:val="005B011A"/>
    <w:rsid w:val="005D14C7"/>
    <w:rsid w:val="005D318A"/>
    <w:rsid w:val="005D7312"/>
    <w:rsid w:val="005D7F2E"/>
    <w:rsid w:val="005F12F9"/>
    <w:rsid w:val="00633CDB"/>
    <w:rsid w:val="0065223D"/>
    <w:rsid w:val="00661BF2"/>
    <w:rsid w:val="00667915"/>
    <w:rsid w:val="00683024"/>
    <w:rsid w:val="00694992"/>
    <w:rsid w:val="00697A98"/>
    <w:rsid w:val="006A4852"/>
    <w:rsid w:val="006B62EF"/>
    <w:rsid w:val="006D4467"/>
    <w:rsid w:val="00707225"/>
    <w:rsid w:val="007270CE"/>
    <w:rsid w:val="007422D4"/>
    <w:rsid w:val="00747754"/>
    <w:rsid w:val="0076013C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33D26"/>
    <w:rsid w:val="00970549"/>
    <w:rsid w:val="0097758B"/>
    <w:rsid w:val="009A353E"/>
    <w:rsid w:val="009C7086"/>
    <w:rsid w:val="00A1260D"/>
    <w:rsid w:val="00A15828"/>
    <w:rsid w:val="00A274F4"/>
    <w:rsid w:val="00A3656E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40435"/>
    <w:rsid w:val="00C62038"/>
    <w:rsid w:val="00C65F35"/>
    <w:rsid w:val="00C80488"/>
    <w:rsid w:val="00C95644"/>
    <w:rsid w:val="00C95B63"/>
    <w:rsid w:val="00CA0291"/>
    <w:rsid w:val="00CA7917"/>
    <w:rsid w:val="00CD14B2"/>
    <w:rsid w:val="00CD59B1"/>
    <w:rsid w:val="00CF0792"/>
    <w:rsid w:val="00D164BF"/>
    <w:rsid w:val="00D42945"/>
    <w:rsid w:val="00D51BFA"/>
    <w:rsid w:val="00D54655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C5494"/>
    <w:rsid w:val="00EE0EB1"/>
    <w:rsid w:val="00EF3122"/>
    <w:rsid w:val="00F02676"/>
    <w:rsid w:val="00F16ADE"/>
    <w:rsid w:val="00F2707C"/>
    <w:rsid w:val="00F53F39"/>
    <w:rsid w:val="00F857C9"/>
    <w:rsid w:val="00F9014B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8a541"/>
    </o:shapedefaults>
    <o:shapelayout v:ext="edit">
      <o:idmap v:ext="edit" data="1"/>
    </o:shapelayout>
  </w:shapeDefaults>
  <w:decimalSymbol w:val="."/>
  <w:listSeparator w:val=","/>
  <w15:docId w15:val="{31D0E405-70DB-4852-8F8E-C314AE66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F1B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238"/>
    <w:pPr>
      <w:keepNext/>
      <w:keepLines/>
      <w:outlineLvl w:val="0"/>
    </w:pPr>
    <w:rPr>
      <w:rFonts w:eastAsiaTheme="majorEastAsia" w:cstheme="majorBidi"/>
      <w:b/>
      <w:bCs/>
      <w:color w:val="43358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238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3358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5F9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EC5494"/>
    <w:pPr>
      <w:spacing w:before="120" w:after="240" w:line="560" w:lineRule="exact"/>
    </w:pPr>
    <w:rPr>
      <w:b/>
      <w:color w:val="43358B"/>
      <w:spacing w:val="-20"/>
      <w:sz w:val="52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A1582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A1582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D4238"/>
    <w:rPr>
      <w:rFonts w:ascii="Arial" w:eastAsiaTheme="majorEastAsia" w:hAnsi="Arial" w:cstheme="majorBidi"/>
      <w:b/>
      <w:bCs/>
      <w:color w:val="43358B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4238"/>
    <w:rPr>
      <w:rFonts w:ascii="Arial" w:eastAsiaTheme="majorEastAsia" w:hAnsi="Arial" w:cstheme="majorBidi"/>
      <w:b/>
      <w:bCs/>
      <w:color w:val="43358B"/>
      <w:sz w:val="26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F02676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5D7F2E"/>
    <w:pPr>
      <w:jc w:val="center"/>
    </w:pPr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955F9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76013C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76013C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A1582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A1582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5666FD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5666FD"/>
    <w:rPr>
      <w:rFonts w:ascii="Source Sans Pro" w:hAnsi="Source Sans Pro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EC5494"/>
    <w:pPr>
      <w:spacing w:before="40"/>
    </w:pPr>
    <w:rPr>
      <w:rFonts w:eastAsia="Calibri" w:cs="Times New Roman"/>
      <w:b/>
      <w:color w:val="DC2A2A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82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F857C9"/>
    <w:pPr>
      <w:spacing w:line="240" w:lineRule="auto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1D4238"/>
    <w:pPr>
      <w:spacing w:after="0" w:line="220" w:lineRule="exact"/>
    </w:pPr>
    <w:rPr>
      <w:rFonts w:ascii="Arial" w:hAnsi="Arial"/>
      <w:sz w:val="18"/>
    </w:rPr>
  </w:style>
  <w:style w:type="character" w:customStyle="1" w:styleId="highlight">
    <w:name w:val="highlight"/>
    <w:basedOn w:val="DefaultParagraphFont"/>
    <w:uiPriority w:val="1"/>
    <w:qFormat/>
    <w:rsid w:val="00A3656E"/>
    <w:rPr>
      <w:sz w:val="24"/>
      <w:bdr w:val="none" w:sz="0" w:space="0" w:color="auto"/>
      <w:shd w:val="clear" w:color="auto" w:fill="FFFF00"/>
    </w:rPr>
  </w:style>
  <w:style w:type="character" w:customStyle="1" w:styleId="RedBoldHighlight">
    <w:name w:val="Red_Bold_Highlight"/>
    <w:basedOn w:val="highlight"/>
    <w:uiPriority w:val="1"/>
    <w:qFormat/>
    <w:rsid w:val="00A3656E"/>
    <w:rPr>
      <w:b/>
      <w:color w:val="FF0000"/>
      <w:sz w:val="24"/>
      <w:bdr w:val="none" w:sz="0" w:space="0" w:color="auto"/>
      <w:shd w:val="clear" w:color="auto" w:fill="FFFF0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D7F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report\skeleton\PHS-NatStats-Re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C26282-FAE1-4259-9CA2-B4F6BC03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PHS-NatStats-RepTemplate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Yuyan Fu</cp:lastModifiedBy>
  <cp:revision>7</cp:revision>
  <cp:lastPrinted>2017-01-30T11:41:00Z</cp:lastPrinted>
  <dcterms:created xsi:type="dcterms:W3CDTF">2020-10-14T12:36:00Z</dcterms:created>
  <dcterms:modified xsi:type="dcterms:W3CDTF">2021-06-11T15:11:00Z</dcterms:modified>
</cp:coreProperties>
</file>