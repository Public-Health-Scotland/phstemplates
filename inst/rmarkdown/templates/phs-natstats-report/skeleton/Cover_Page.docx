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C4" w:rsidRDefault="00B666C4" w:rsidP="00625B95">
      <w:pPr>
        <w:spacing w:after="0" w:line="240" w:lineRule="auto"/>
        <w:rPr>
          <w:rStyle w:val="YellowhighlightforPRAonly"/>
          <w:shd w:val="clear" w:color="auto" w:fill="auto"/>
        </w:rPr>
      </w:pPr>
      <w:bookmarkStart w:id="0" w:name="_GoBack"/>
      <w:bookmarkEnd w:id="0"/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281797" w:rsidP="00625B95">
      <w:r w:rsidRPr="00625B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152A9" wp14:editId="1A5E84C7">
                <wp:simplePos x="0" y="0"/>
                <wp:positionH relativeFrom="margin">
                  <wp:posOffset>592455</wp:posOffset>
                </wp:positionH>
                <wp:positionV relativeFrom="paragraph">
                  <wp:posOffset>273685</wp:posOffset>
                </wp:positionV>
                <wp:extent cx="5440680" cy="1619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Toc322599008" w:displacedByCustomXml="next"/>
                          <w:bookmarkStart w:id="2" w:name="_Toc322600015" w:displacedByCustomXml="next"/>
                          <w:bookmarkStart w:id="3" w:name="_Toc322600037" w:displacedByCustomXml="next"/>
                          <w:bookmarkStart w:id="4" w:name="_Toc323040046" w:displacedByCustomXml="next"/>
                          <w:bookmarkStart w:id="5" w:name="_Toc324429932" w:displacedByCustomXml="next"/>
                          <w:bookmarkStart w:id="6" w:name="_Toc324429979" w:displacedByCustomXml="next"/>
                          <w:sdt>
                            <w:sdtPr>
                              <w:alias w:val="Title"/>
                              <w:tag w:val=""/>
                              <w:id w:val="1997915227"/>
                              <w:placeholder>
                                <w:docPart w:val="74F240D9B52E44C99A4C8F1E80353FA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5B95" w:rsidRPr="00F972BD" w:rsidRDefault="00625B95" w:rsidP="00F972BD">
                                <w:pPr>
                                  <w:pStyle w:val="PublicationTitle"/>
                                </w:pPr>
                                <w:r w:rsidRPr="00F972BD">
                                  <w:t>Insert publication title here</w:t>
                                </w:r>
                              </w:p>
                            </w:sdtContent>
                          </w:sdt>
                          <w:p w:rsidR="00625B95" w:rsidRDefault="00625B95" w:rsidP="00F972BD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625B95" w:rsidRPr="005D14C7" w:rsidRDefault="00281797" w:rsidP="00281797">
                            <w:r>
                              <w:br/>
                            </w:r>
                            <w:r w:rsidR="00625B95" w:rsidRPr="00C80488">
                              <w:t>Publication date: DD Month YYYY</w:t>
                            </w:r>
                            <w:bookmarkEnd w:id="6"/>
                            <w:bookmarkEnd w:id="5"/>
                            <w:bookmarkEnd w:id="4"/>
                            <w:bookmarkEnd w:id="3"/>
                            <w:bookmarkEnd w:id="2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65pt;margin-top:21.55pt;width:428.4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Tmtg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" filled="f" stroked="f">
                <v:textbox>
                  <w:txbxContent>
                    <w:bookmarkStart w:id="7" w:name="_Toc322599008" w:displacedByCustomXml="next"/>
                    <w:bookmarkStart w:id="8" w:name="_Toc322600015" w:displacedByCustomXml="next"/>
                    <w:bookmarkStart w:id="9" w:name="_Toc322600037" w:displacedByCustomXml="next"/>
                    <w:bookmarkStart w:id="10" w:name="_Toc323040046" w:displacedByCustomXml="next"/>
                    <w:bookmarkStart w:id="11" w:name="_Toc324429932" w:displacedByCustomXml="next"/>
                    <w:bookmarkStart w:id="12" w:name="_Toc324429979" w:displacedByCustomXml="next"/>
                    <w:sdt>
                      <w:sdtPr>
                        <w:alias w:val="Title"/>
                        <w:tag w:val=""/>
                        <w:id w:val="1997915227"/>
                        <w:placeholder>
                          <w:docPart w:val="74F240D9B52E44C99A4C8F1E80353FA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25B95" w:rsidRPr="00F972BD" w:rsidRDefault="00625B95" w:rsidP="00F972BD">
                          <w:pPr>
                            <w:pStyle w:val="PublicationTitle"/>
                          </w:pPr>
                          <w:r w:rsidRPr="00F972BD">
                            <w:t>Insert publication title here</w:t>
                          </w:r>
                        </w:p>
                      </w:sdtContent>
                    </w:sdt>
                    <w:p w:rsidR="00625B95" w:rsidRDefault="00625B95" w:rsidP="00F972BD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625B95" w:rsidRPr="005D14C7" w:rsidRDefault="00281797" w:rsidP="00281797">
                      <w:r>
                        <w:br/>
                      </w:r>
                      <w:r w:rsidR="00625B95" w:rsidRPr="00C80488">
                        <w:t>Publication date: DD Month YYYY</w:t>
                      </w:r>
                      <w:bookmarkEnd w:id="12"/>
                      <w:bookmarkEnd w:id="11"/>
                      <w:bookmarkEnd w:id="10"/>
                      <w:bookmarkEnd w:id="9"/>
                      <w:bookmarkEnd w:id="8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Default="00625B95" w:rsidP="00E4310F">
      <w:pPr>
        <w:pStyle w:val="RestrictedStats"/>
        <w:ind w:firstLine="1134"/>
      </w:pPr>
      <w:r w:rsidRPr="00690E05">
        <w:t xml:space="preserve">RESTRICTED STATISTICS: embargoed to 09:30 </w:t>
      </w:r>
      <w:proofErr w:type="spellStart"/>
      <w:r w:rsidRPr="00690E05">
        <w:t>dd</w:t>
      </w:r>
      <w:proofErr w:type="spellEnd"/>
      <w:r w:rsidRPr="00690E05">
        <w:t>/mm/</w:t>
      </w:r>
      <w:proofErr w:type="spellStart"/>
      <w:r w:rsidRPr="00690E05">
        <w:t>yyyy</w:t>
      </w:r>
      <w:proofErr w:type="spellEnd"/>
    </w:p>
    <w:p w:rsidR="00625B95" w:rsidRPr="008877D2" w:rsidRDefault="00625B95" w:rsidP="008877D2">
      <w:pPr>
        <w:spacing w:after="0" w:line="240" w:lineRule="auto"/>
        <w:rPr>
          <w:b/>
          <w:color w:val="DC2A2A"/>
          <w:sz w:val="28"/>
        </w:rPr>
        <w:sectPr w:rsidR="00625B95" w:rsidRPr="008877D2" w:rsidSect="0070265C">
          <w:footerReference w:type="default" r:id="rId8"/>
          <w:headerReference w:type="first" r:id="rId9"/>
          <w:footerReference w:type="first" r:id="rId10"/>
          <w:pgSz w:w="11906" w:h="16838" w:code="9"/>
          <w:pgMar w:top="993" w:right="737" w:bottom="1418" w:left="737" w:header="0" w:footer="170" w:gutter="0"/>
          <w:cols w:space="708"/>
          <w:titlePg/>
          <w:docGrid w:linePitch="360"/>
        </w:sectPr>
      </w:pPr>
    </w:p>
    <w:p w:rsidR="009F1848" w:rsidRPr="00F972BD" w:rsidRDefault="009F1848" w:rsidP="00E06205"/>
    <w:sectPr w:rsidR="009F1848" w:rsidRPr="00F972BD" w:rsidSect="00E06205">
      <w:headerReference w:type="first" r:id="rId11"/>
      <w:footerReference w:type="first" r:id="rId12"/>
      <w:type w:val="continuous"/>
      <w:pgSz w:w="11906" w:h="16838" w:code="9"/>
      <w:pgMar w:top="1134" w:right="737" w:bottom="1418" w:left="73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E8" w:rsidRPr="00DE10BF" w:rsidRDefault="005F6DE8" w:rsidP="00DE10BF">
      <w:r>
        <w:separator/>
      </w:r>
    </w:p>
  </w:endnote>
  <w:endnote w:type="continuationSeparator" w:id="0">
    <w:p w:rsidR="005F6DE8" w:rsidRPr="00DE10BF" w:rsidRDefault="005F6DE8" w:rsidP="00DE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486105"/>
      <w:docPartObj>
        <w:docPartGallery w:val="Page Numbers (Bottom of Page)"/>
        <w:docPartUnique/>
      </w:docPartObj>
    </w:sdtPr>
    <w:sdtEndPr>
      <w:rPr>
        <w:rStyle w:val="Pagefooter-numberingChar"/>
      </w:rPr>
    </w:sdtEndPr>
    <w:sdtContent>
      <w:p w:rsidR="00E06205" w:rsidRPr="00E06205" w:rsidRDefault="00E06205" w:rsidP="00E06205">
        <w:pPr>
          <w:pStyle w:val="Footer"/>
          <w:pBdr>
            <w:top w:val="single" w:sz="8" w:space="8" w:color="964091"/>
          </w:pBdr>
          <w:jc w:val="center"/>
          <w:rPr>
            <w:rStyle w:val="Pagefooter-numberingChar"/>
          </w:rPr>
        </w:pPr>
        <w:r w:rsidRPr="00E06205">
          <w:rPr>
            <w:rStyle w:val="Pagefooter-numberingChar"/>
          </w:rPr>
          <w:fldChar w:fldCharType="begin"/>
        </w:r>
        <w:r w:rsidRPr="00E06205">
          <w:rPr>
            <w:rStyle w:val="Pagefooter-numberingChar"/>
          </w:rPr>
          <w:instrText xml:space="preserve"> PAGE   \* MERGEFORMAT </w:instrText>
        </w:r>
        <w:r w:rsidRPr="00E06205">
          <w:rPr>
            <w:rStyle w:val="Pagefooter-numberingChar"/>
          </w:rPr>
          <w:fldChar w:fldCharType="separate"/>
        </w:r>
        <w:r w:rsidR="008877D2">
          <w:rPr>
            <w:rStyle w:val="Pagefooter-numberingChar"/>
            <w:noProof/>
          </w:rPr>
          <w:t>14</w:t>
        </w:r>
        <w:r w:rsidRPr="00E06205">
          <w:rPr>
            <w:rStyle w:val="Pagefooter-numberingChar"/>
          </w:rPr>
          <w:fldChar w:fldCharType="end"/>
        </w:r>
      </w:p>
    </w:sdtContent>
  </w:sdt>
  <w:p w:rsidR="00E06205" w:rsidRDefault="00E06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625B95" w:rsidRDefault="00625B95" w:rsidP="00625B95">
    <w:pPr>
      <w:pStyle w:val="Coverpage-footertext"/>
    </w:pP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556A31F" wp14:editId="092E7D44">
              <wp:simplePos x="0" y="0"/>
              <wp:positionH relativeFrom="margin">
                <wp:align>center</wp:align>
              </wp:positionH>
              <wp:positionV relativeFrom="paragraph">
                <wp:posOffset>-344170</wp:posOffset>
              </wp:positionV>
              <wp:extent cx="8100000" cy="72000"/>
              <wp:effectExtent l="0" t="0" r="0" b="4445"/>
              <wp:wrapNone/>
              <wp:docPr id="14" name="Rectangle 14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A2B3E3" id="Rectangle 14" o:spid="_x0000_s1026" style="position:absolute;margin-left:0;margin-top:-27.1pt;width:637.8pt;height:5.6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" fillcolor="#964091" stroked="f" strokeweight="2pt">
              <w10:wrap anchorx="margin"/>
            </v:rect>
          </w:pict>
        </mc:Fallback>
      </mc:AlternateContent>
    </w: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489993" wp14:editId="6C378DB0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FBBA7A" id="Rectangle 2" o:spid="_x0000_s1026" style="position:absolute;margin-left:0;margin-top:-4.1pt;width:604.8pt;height:85pt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  <w:r w:rsidRPr="00625B95">
      <w:t>A National Statistics publication for Scotland</w:t>
    </w:r>
  </w:p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  <w:r w:rsidRPr="00625B95">
      <w:rPr>
        <w:b/>
        <w:bCs/>
        <w:noProof/>
        <w:color w:val="FFFFFF" w:themeColor="background1"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DDEFED" wp14:editId="7449F74E">
              <wp:simplePos x="0" y="0"/>
              <wp:positionH relativeFrom="page">
                <wp:align>left</wp:align>
              </wp:positionH>
              <wp:positionV relativeFrom="paragraph">
                <wp:posOffset>-628650</wp:posOffset>
              </wp:positionV>
              <wp:extent cx="7680960" cy="1079500"/>
              <wp:effectExtent l="0" t="0" r="0" b="635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C7172" id="Rectangle 13" o:spid="_x0000_s1026" style="position:absolute;margin-left:0;margin-top:-49.5pt;width:604.8pt;height:85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F972BD" w:rsidRDefault="00625B95" w:rsidP="00E06205"/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E8" w:rsidRPr="00DE10BF" w:rsidRDefault="005F6DE8" w:rsidP="00DE10BF">
      <w:r>
        <w:separator/>
      </w:r>
    </w:p>
  </w:footnote>
  <w:footnote w:type="continuationSeparator" w:id="0">
    <w:p w:rsidR="005F6DE8" w:rsidRPr="00DE10BF" w:rsidRDefault="005F6DE8" w:rsidP="00DE1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4059EC">
    <w:pPr>
      <w:pStyle w:val="Header"/>
    </w:pPr>
    <w:r w:rsidRPr="004059EC">
      <w:rPr>
        <w:noProof/>
        <w:lang w:eastAsia="en-GB"/>
      </w:rPr>
      <w:drawing>
        <wp:anchor distT="252095" distB="252095" distL="252095" distR="252095" simplePos="0" relativeHeight="251662336" behindDoc="1" locked="0" layoutInCell="1" allowOverlap="1" wp14:anchorId="7859817A" wp14:editId="1CC9127E">
          <wp:simplePos x="0" y="0"/>
          <wp:positionH relativeFrom="column">
            <wp:posOffset>5285105</wp:posOffset>
          </wp:positionH>
          <wp:positionV relativeFrom="paragraph">
            <wp:posOffset>1352550</wp:posOffset>
          </wp:positionV>
          <wp:extent cx="915035" cy="914400"/>
          <wp:effectExtent l="0" t="0" r="0" b="0"/>
          <wp:wrapTight wrapText="bothSides">
            <wp:wrapPolygon edited="0">
              <wp:start x="0" y="0"/>
              <wp:lineTo x="0" y="21150"/>
              <wp:lineTo x="21135" y="21150"/>
              <wp:lineTo x="21135" y="0"/>
              <wp:lineTo x="0" y="0"/>
            </wp:wrapPolygon>
          </wp:wrapTight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 rotWithShape="1">
                  <a:blip r:embed="rId1"/>
                  <a:srcRect l="15565" r="16090"/>
                  <a:stretch/>
                </pic:blipFill>
                <pic:spPr bwMode="auto">
                  <a:xfrm>
                    <a:off x="0" y="0"/>
                    <a:ext cx="91503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6A7E" w:rsidRPr="00DE10BF">
      <w:rPr>
        <w:noProof/>
        <w:lang w:eastAsia="en-GB"/>
      </w:rPr>
      <w:drawing>
        <wp:anchor distT="252095" distB="252095" distL="252095" distR="252095" simplePos="0" relativeHeight="251658240" behindDoc="1" locked="0" layoutInCell="1" allowOverlap="1" wp14:anchorId="68D73846" wp14:editId="2396C0BB">
          <wp:simplePos x="0" y="0"/>
          <wp:positionH relativeFrom="margin">
            <wp:posOffset>4504055</wp:posOffset>
          </wp:positionH>
          <wp:positionV relativeFrom="page">
            <wp:posOffset>438150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28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Default="0062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D00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2CD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4A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A42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32B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A66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F21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25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547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D37192"/>
    <w:multiLevelType w:val="hybridMultilevel"/>
    <w:tmpl w:val="A2C298C4"/>
    <w:lvl w:ilvl="0" w:tplc="2CDEAED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3EC"/>
    <w:multiLevelType w:val="hybridMultilevel"/>
    <w:tmpl w:val="67FA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66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3"/>
  </w:num>
  <w:num w:numId="5">
    <w:abstractNumId w:val="24"/>
  </w:num>
  <w:num w:numId="6">
    <w:abstractNumId w:val="25"/>
  </w:num>
  <w:num w:numId="7">
    <w:abstractNumId w:val="13"/>
  </w:num>
  <w:num w:numId="8">
    <w:abstractNumId w:val="20"/>
  </w:num>
  <w:num w:numId="9">
    <w:abstractNumId w:val="18"/>
  </w:num>
  <w:num w:numId="10">
    <w:abstractNumId w:val="21"/>
  </w:num>
  <w:num w:numId="11">
    <w:abstractNumId w:val="10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5"/>
  </w:num>
  <w:num w:numId="25">
    <w:abstractNumId w:val="14"/>
  </w:num>
  <w:num w:numId="26">
    <w:abstractNumId w:val="9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D2"/>
    <w:rsid w:val="000204D1"/>
    <w:rsid w:val="000274AE"/>
    <w:rsid w:val="00035F6F"/>
    <w:rsid w:val="000400A6"/>
    <w:rsid w:val="00040BF0"/>
    <w:rsid w:val="000459B8"/>
    <w:rsid w:val="000566AC"/>
    <w:rsid w:val="00072324"/>
    <w:rsid w:val="0008536C"/>
    <w:rsid w:val="000A0233"/>
    <w:rsid w:val="000A5D90"/>
    <w:rsid w:val="000C6DC9"/>
    <w:rsid w:val="000E200A"/>
    <w:rsid w:val="00100C94"/>
    <w:rsid w:val="00121079"/>
    <w:rsid w:val="00125B87"/>
    <w:rsid w:val="00127F6F"/>
    <w:rsid w:val="001334BE"/>
    <w:rsid w:val="001416DD"/>
    <w:rsid w:val="001461F0"/>
    <w:rsid w:val="00162973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614F"/>
    <w:rsid w:val="00217F67"/>
    <w:rsid w:val="00221EC9"/>
    <w:rsid w:val="002378A4"/>
    <w:rsid w:val="00242B15"/>
    <w:rsid w:val="00281797"/>
    <w:rsid w:val="00293B0E"/>
    <w:rsid w:val="002B3D07"/>
    <w:rsid w:val="002C3A07"/>
    <w:rsid w:val="002D38F3"/>
    <w:rsid w:val="002E2B24"/>
    <w:rsid w:val="002E7E5D"/>
    <w:rsid w:val="002F55FA"/>
    <w:rsid w:val="00301F55"/>
    <w:rsid w:val="00303F13"/>
    <w:rsid w:val="003077A7"/>
    <w:rsid w:val="00310DFB"/>
    <w:rsid w:val="00320E81"/>
    <w:rsid w:val="00327161"/>
    <w:rsid w:val="00345DA2"/>
    <w:rsid w:val="003639D7"/>
    <w:rsid w:val="003944FE"/>
    <w:rsid w:val="00395B6B"/>
    <w:rsid w:val="003C30A7"/>
    <w:rsid w:val="004059EC"/>
    <w:rsid w:val="00491A93"/>
    <w:rsid w:val="004B0EAB"/>
    <w:rsid w:val="004B73F4"/>
    <w:rsid w:val="004C4B0A"/>
    <w:rsid w:val="004C4B12"/>
    <w:rsid w:val="004E5B2E"/>
    <w:rsid w:val="00515307"/>
    <w:rsid w:val="0052061E"/>
    <w:rsid w:val="00546A7E"/>
    <w:rsid w:val="00553616"/>
    <w:rsid w:val="005557DE"/>
    <w:rsid w:val="00563981"/>
    <w:rsid w:val="0059003D"/>
    <w:rsid w:val="005C49FD"/>
    <w:rsid w:val="005C72F3"/>
    <w:rsid w:val="005D41C5"/>
    <w:rsid w:val="005F6DE8"/>
    <w:rsid w:val="006033B8"/>
    <w:rsid w:val="00604212"/>
    <w:rsid w:val="00616B41"/>
    <w:rsid w:val="0062543D"/>
    <w:rsid w:val="00625B95"/>
    <w:rsid w:val="00660FEB"/>
    <w:rsid w:val="00667D4E"/>
    <w:rsid w:val="006A48C9"/>
    <w:rsid w:val="006B4685"/>
    <w:rsid w:val="006E0EF1"/>
    <w:rsid w:val="006F0EDE"/>
    <w:rsid w:val="006F5D25"/>
    <w:rsid w:val="0070265C"/>
    <w:rsid w:val="007057E4"/>
    <w:rsid w:val="00715EAA"/>
    <w:rsid w:val="00735974"/>
    <w:rsid w:val="00741DE6"/>
    <w:rsid w:val="00755E8B"/>
    <w:rsid w:val="00766B23"/>
    <w:rsid w:val="00786997"/>
    <w:rsid w:val="00787B19"/>
    <w:rsid w:val="007C1D8A"/>
    <w:rsid w:val="007D0B13"/>
    <w:rsid w:val="007E5988"/>
    <w:rsid w:val="007F70C0"/>
    <w:rsid w:val="008113AE"/>
    <w:rsid w:val="008122DB"/>
    <w:rsid w:val="00833466"/>
    <w:rsid w:val="00847BAE"/>
    <w:rsid w:val="0085710B"/>
    <w:rsid w:val="008671D2"/>
    <w:rsid w:val="00871DF4"/>
    <w:rsid w:val="00883093"/>
    <w:rsid w:val="008877D2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198F"/>
    <w:rsid w:val="009659FA"/>
    <w:rsid w:val="009670D2"/>
    <w:rsid w:val="00990141"/>
    <w:rsid w:val="00992302"/>
    <w:rsid w:val="009A01CF"/>
    <w:rsid w:val="009A5B01"/>
    <w:rsid w:val="009C13DF"/>
    <w:rsid w:val="009C65A9"/>
    <w:rsid w:val="009E53E0"/>
    <w:rsid w:val="009F1848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141A2"/>
    <w:rsid w:val="00B21AEC"/>
    <w:rsid w:val="00B32782"/>
    <w:rsid w:val="00B43F14"/>
    <w:rsid w:val="00B5237E"/>
    <w:rsid w:val="00B6275D"/>
    <w:rsid w:val="00B666C4"/>
    <w:rsid w:val="00B70069"/>
    <w:rsid w:val="00B703DC"/>
    <w:rsid w:val="00B75F23"/>
    <w:rsid w:val="00B91044"/>
    <w:rsid w:val="00BB5466"/>
    <w:rsid w:val="00C14F43"/>
    <w:rsid w:val="00C17452"/>
    <w:rsid w:val="00C409A9"/>
    <w:rsid w:val="00C54963"/>
    <w:rsid w:val="00C57382"/>
    <w:rsid w:val="00C629B1"/>
    <w:rsid w:val="00C70C90"/>
    <w:rsid w:val="00C76392"/>
    <w:rsid w:val="00C81ACD"/>
    <w:rsid w:val="00CB67ED"/>
    <w:rsid w:val="00CD198F"/>
    <w:rsid w:val="00CD57AC"/>
    <w:rsid w:val="00D17816"/>
    <w:rsid w:val="00D27139"/>
    <w:rsid w:val="00D308BA"/>
    <w:rsid w:val="00D51078"/>
    <w:rsid w:val="00D53769"/>
    <w:rsid w:val="00D66774"/>
    <w:rsid w:val="00DB0053"/>
    <w:rsid w:val="00DB107E"/>
    <w:rsid w:val="00DB326B"/>
    <w:rsid w:val="00DE10BF"/>
    <w:rsid w:val="00DF0407"/>
    <w:rsid w:val="00DF3632"/>
    <w:rsid w:val="00E0156B"/>
    <w:rsid w:val="00E03CF4"/>
    <w:rsid w:val="00E06205"/>
    <w:rsid w:val="00E16097"/>
    <w:rsid w:val="00E237EB"/>
    <w:rsid w:val="00E252CB"/>
    <w:rsid w:val="00E30F6B"/>
    <w:rsid w:val="00E37FB6"/>
    <w:rsid w:val="00E4310F"/>
    <w:rsid w:val="00E44891"/>
    <w:rsid w:val="00E46F6B"/>
    <w:rsid w:val="00EB2254"/>
    <w:rsid w:val="00F24120"/>
    <w:rsid w:val="00F4529B"/>
    <w:rsid w:val="00F5342E"/>
    <w:rsid w:val="00F55CF9"/>
    <w:rsid w:val="00F972BD"/>
    <w:rsid w:val="00FA7183"/>
    <w:rsid w:val="00FB410B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efaultImageDpi w14:val="32767"/>
  <w15:docId w15:val="{38F93F44-E69F-41EE-A2D5-154E1EA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 w:qFormat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/>
    <w:lsdException w:name="Salutation" w:locked="1" w:semiHidden="1" w:unhideWhenUsed="1"/>
    <w:lsdException w:name="Date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81"/>
    <w:pPr>
      <w:spacing w:after="120" w:line="320" w:lineRule="exact"/>
    </w:pPr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81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81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CF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eastAsiaTheme="majorEastAsia" w:cstheme="majorBidi"/>
      <w:b/>
      <w:bCs/>
      <w:color w:val="43358B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81"/>
    <w:rPr>
      <w:rFonts w:eastAsiaTheme="majorEastAsia" w:cstheme="majorBidi"/>
      <w:b/>
      <w:bCs/>
      <w:color w:val="43358B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81"/>
    <w:rPr>
      <w:rFonts w:eastAsia="Times New Roman"/>
      <w:b/>
      <w:bCs/>
      <w:color w:val="808080" w:themeColor="background1" w:themeShade="80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320E81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rsid w:val="00320E81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320E81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customStyle="1" w:styleId="RestrictedStats">
    <w:name w:val="RestrictedStats"/>
    <w:basedOn w:val="Normal"/>
    <w:next w:val="Normal"/>
    <w:qFormat/>
    <w:rsid w:val="00320E81"/>
    <w:pPr>
      <w:spacing w:before="40"/>
    </w:pPr>
    <w:rPr>
      <w:rFonts w:eastAsia="Calibri" w:cs="Times New Roman"/>
      <w:b/>
      <w:color w:val="DC2A2A"/>
      <w:sz w:val="28"/>
    </w:rPr>
  </w:style>
  <w:style w:type="table" w:styleId="TableGrid">
    <w:name w:val="Table Grid"/>
    <w:basedOn w:val="TableNormal"/>
    <w:uiPriority w:val="59"/>
    <w:rsid w:val="00320E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320E81"/>
    <w:pPr>
      <w:spacing w:before="120" w:after="240" w:line="560" w:lineRule="exact"/>
    </w:pPr>
    <w:rPr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320E81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unhideWhenUsed/>
    <w:rsid w:val="0032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55CF9"/>
    <w:rPr>
      <w:rFonts w:eastAsiaTheme="majorEastAsia" w:cstheme="majorBidi"/>
      <w:b/>
      <w:bCs/>
      <w:i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320E81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546A7E"/>
    <w:pPr>
      <w:spacing w:line="240" w:lineRule="auto"/>
    </w:pPr>
    <w:rPr>
      <w:color w:val="000000" w:themeColor="text1"/>
      <w:spacing w:val="0"/>
      <w:sz w:val="24"/>
    </w:rPr>
  </w:style>
  <w:style w:type="character" w:customStyle="1" w:styleId="PublicationTitleChar">
    <w:name w:val="Publication Title Char"/>
    <w:basedOn w:val="DefaultParagraphFont"/>
    <w:link w:val="PublicationTitle"/>
    <w:rsid w:val="00F972BD"/>
    <w:rPr>
      <w:rFonts w:eastAsiaTheme="minorHAnsi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546A7E"/>
    <w:rPr>
      <w:rFonts w:eastAsiaTheme="minorHAnsi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546A7E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6F5D25"/>
    <w:rPr>
      <w:rFonts w:ascii="Arial" w:hAnsi="Arial"/>
      <w:b w:val="0"/>
      <w:color w:val="964091"/>
      <w:sz w:val="24"/>
      <w:u w:val="single"/>
    </w:rPr>
  </w:style>
  <w:style w:type="character" w:customStyle="1" w:styleId="Bold">
    <w:name w:val="Bold"/>
    <w:basedOn w:val="DefaultParagraphFont"/>
    <w:uiPriority w:val="1"/>
    <w:qFormat/>
    <w:rsid w:val="00604212"/>
    <w:rPr>
      <w:b/>
      <w:bCs/>
    </w:rPr>
  </w:style>
  <w:style w:type="character" w:customStyle="1" w:styleId="Italic">
    <w:name w:val="Italic"/>
    <w:basedOn w:val="DefaultParagraphFont"/>
    <w:uiPriority w:val="1"/>
    <w:qFormat/>
    <w:rsid w:val="00DE10BF"/>
    <w:rPr>
      <w:i/>
      <w:iCs/>
    </w:rPr>
  </w:style>
  <w:style w:type="paragraph" w:customStyle="1" w:styleId="TableHead">
    <w:name w:val="Table Head"/>
    <w:basedOn w:val="Normal"/>
    <w:link w:val="TableHeadChar"/>
    <w:qFormat/>
    <w:rsid w:val="00320E81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20E81"/>
    <w:pPr>
      <w:spacing w:before="20" w:after="20"/>
      <w:jc w:val="right"/>
    </w:pPr>
    <w:rPr>
      <w:b w:val="0"/>
      <w:color w:val="262626" w:themeColor="text1" w:themeTint="D9"/>
    </w:rPr>
  </w:style>
  <w:style w:type="character" w:customStyle="1" w:styleId="TableHeadChar">
    <w:name w:val="Table Head Char"/>
    <w:basedOn w:val="DefaultParagraphFont"/>
    <w:link w:val="TableHead"/>
    <w:rsid w:val="00320E81"/>
    <w:rPr>
      <w:rFonts w:eastAsiaTheme="minorHAnsi" w:cstheme="minorBidi"/>
      <w:b/>
      <w:color w:val="FFFFFF" w:themeColor="background1"/>
      <w:spacing w:val="-10"/>
      <w:sz w:val="22"/>
      <w:szCs w:val="22"/>
      <w:lang w:eastAsia="en-US"/>
    </w:rPr>
  </w:style>
  <w:style w:type="character" w:customStyle="1" w:styleId="TableBodyChar">
    <w:name w:val="Table Body Char"/>
    <w:basedOn w:val="TableHeadChar"/>
    <w:link w:val="TableBody"/>
    <w:rsid w:val="00320E81"/>
    <w:rPr>
      <w:rFonts w:eastAsiaTheme="minorHAnsi" w:cstheme="minorBidi"/>
      <w:b w:val="0"/>
      <w:color w:val="262626" w:themeColor="text1" w:themeTint="D9"/>
      <w:spacing w:val="-10"/>
      <w:sz w:val="22"/>
      <w:szCs w:val="22"/>
      <w:lang w:eastAsia="en-US"/>
    </w:rPr>
  </w:style>
  <w:style w:type="table" w:customStyle="1" w:styleId="PHSdatatable">
    <w:name w:val="PHS data table"/>
    <w:basedOn w:val="TableNormal"/>
    <w:uiPriority w:val="99"/>
    <w:rsid w:val="0028179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center"/>
      </w:pPr>
      <w:rPr>
        <w:rFonts w:ascii="Arial" w:hAnsi="Arial"/>
        <w:b w:val="0"/>
        <w:color w:val="FFFFFF" w:themeColor="background1"/>
        <w:sz w:val="22"/>
      </w:rPr>
      <w:tblPr/>
      <w:trPr>
        <w:tblHeader/>
      </w:trPr>
      <w:tcPr>
        <w:shd w:val="clear" w:color="auto" w:fill="964091"/>
      </w:tcPr>
    </w:tblStylePr>
    <w:tblStylePr w:type="lastRow">
      <w:pPr>
        <w:jc w:val="left"/>
      </w:pPr>
      <w:rPr>
        <w:b/>
      </w:rPr>
    </w:tblStylePr>
  </w:style>
  <w:style w:type="character" w:customStyle="1" w:styleId="YellowhighlightforPRAonly">
    <w:name w:val="Yellow highlight (for PRA only)"/>
    <w:basedOn w:val="DefaultParagraphFont"/>
    <w:uiPriority w:val="1"/>
    <w:qFormat/>
    <w:rsid w:val="00E30F6B"/>
    <w:rPr>
      <w:bdr w:val="none" w:sz="0" w:space="0" w:color="auto"/>
      <w:shd w:val="clear" w:color="auto" w:fill="FFFF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E81"/>
    <w:rPr>
      <w:color w:val="605E5C"/>
      <w:shd w:val="clear" w:color="auto" w:fill="E1DFDD"/>
    </w:rPr>
  </w:style>
  <w:style w:type="paragraph" w:customStyle="1" w:styleId="Coverpage-footertext">
    <w:name w:val="Cover page - footer text"/>
    <w:basedOn w:val="Normal"/>
    <w:link w:val="Coverpage-footertextChar"/>
    <w:qFormat/>
    <w:rsid w:val="00625B95"/>
    <w:pPr>
      <w:jc w:val="center"/>
    </w:pPr>
    <w:rPr>
      <w:b/>
      <w:bCs/>
      <w:color w:val="FFFFFF" w:themeColor="background1"/>
      <w:sz w:val="28"/>
      <w:szCs w:val="28"/>
    </w:rPr>
  </w:style>
  <w:style w:type="paragraph" w:customStyle="1" w:styleId="Pagefooter-numbering">
    <w:name w:val="Page footer - numbering"/>
    <w:basedOn w:val="Footer"/>
    <w:link w:val="Pagefooter-numberingChar"/>
    <w:qFormat/>
    <w:rsid w:val="00E06205"/>
    <w:pPr>
      <w:pBdr>
        <w:top w:val="single" w:sz="8" w:space="8" w:color="964091"/>
      </w:pBdr>
      <w:jc w:val="center"/>
    </w:pPr>
  </w:style>
  <w:style w:type="character" w:customStyle="1" w:styleId="Coverpage-footertextChar">
    <w:name w:val="Cover page - footer text Char"/>
    <w:basedOn w:val="DefaultParagraphFont"/>
    <w:link w:val="Coverpage-footertext"/>
    <w:rsid w:val="00625B95"/>
    <w:rPr>
      <w:b/>
      <w:bCs/>
      <w:color w:val="FFFFFF" w:themeColor="background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0E81"/>
    <w:pPr>
      <w:spacing w:after="100"/>
      <w:ind w:left="240"/>
    </w:pPr>
  </w:style>
  <w:style w:type="character" w:customStyle="1" w:styleId="Pagefooter-numberingChar">
    <w:name w:val="Page footer - numbering Char"/>
    <w:basedOn w:val="FooterChar"/>
    <w:link w:val="Pagefooter-numbering"/>
    <w:rsid w:val="00E06205"/>
    <w:rPr>
      <w:rFonts w:ascii="Arial" w:eastAsiaTheme="minorHAnsi" w:hAnsi="Arial" w:cstheme="minorBidi"/>
      <w:color w:val="0D0D0D" w:themeColor="text1" w:themeTint="F2"/>
      <w:sz w:val="24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0E81"/>
    <w:pPr>
      <w:spacing w:after="100"/>
    </w:pPr>
  </w:style>
  <w:style w:type="paragraph" w:customStyle="1" w:styleId="ContentsHeader">
    <w:name w:val="Contents Header"/>
    <w:basedOn w:val="Normal"/>
    <w:next w:val="Normal"/>
    <w:link w:val="ContentsHeaderChar"/>
    <w:qFormat/>
    <w:rsid w:val="00320E81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320E81"/>
    <w:rPr>
      <w:rFonts w:eastAsiaTheme="minorHAnsi" w:cstheme="minorBidi"/>
      <w:b/>
      <w:bCs w:val="0"/>
      <w:color w:val="43358B"/>
      <w:sz w:val="32"/>
      <w:szCs w:val="22"/>
      <w:lang w:eastAsia="en-US"/>
    </w:rPr>
  </w:style>
  <w:style w:type="paragraph" w:customStyle="1" w:styleId="bulletlist">
    <w:name w:val="bullet list"/>
    <w:basedOn w:val="ListBullet"/>
    <w:next w:val="Normal"/>
    <w:qFormat/>
    <w:rsid w:val="00320E81"/>
  </w:style>
  <w:style w:type="paragraph" w:styleId="ListBullet">
    <w:name w:val="List Bullet"/>
    <w:basedOn w:val="Normal"/>
    <w:rsid w:val="00320E81"/>
    <w:pPr>
      <w:numPr>
        <w:numId w:val="27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">
    <w:name w:val="Footnote"/>
    <w:basedOn w:val="Normal"/>
    <w:link w:val="FootnoteChar"/>
    <w:qFormat/>
    <w:rsid w:val="00320E81"/>
    <w:pPr>
      <w:spacing w:after="0" w:line="240" w:lineRule="auto"/>
    </w:pPr>
    <w:rPr>
      <w:sz w:val="22"/>
    </w:rPr>
  </w:style>
  <w:style w:type="paragraph" w:customStyle="1" w:styleId="GlossaryItemName">
    <w:name w:val="Glossary Item Name"/>
    <w:basedOn w:val="Normal"/>
    <w:link w:val="GlossaryItemNameChar"/>
    <w:qFormat/>
    <w:rsid w:val="009F1848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1848"/>
    <w:rPr>
      <w:rFonts w:eastAsia="Times New Roman"/>
    </w:rPr>
  </w:style>
  <w:style w:type="character" w:customStyle="1" w:styleId="FootnoteChar">
    <w:name w:val="Footnote Char"/>
    <w:basedOn w:val="ListParagraphChar"/>
    <w:link w:val="Footnote"/>
    <w:rsid w:val="009F1848"/>
    <w:rPr>
      <w:rFonts w:eastAsiaTheme="minorHAnsi" w:cstheme="minorBidi"/>
      <w:color w:val="0D0D0D" w:themeColor="text1" w:themeTint="F2"/>
      <w:sz w:val="22"/>
      <w:szCs w:val="22"/>
      <w:lang w:eastAsia="en-US"/>
    </w:rPr>
  </w:style>
  <w:style w:type="paragraph" w:customStyle="1" w:styleId="GlossaryItemDescription">
    <w:name w:val="Glossary Item Description"/>
    <w:basedOn w:val="Normal"/>
    <w:link w:val="GlossaryItemDescriptionChar"/>
    <w:qFormat/>
    <w:rsid w:val="009F1848"/>
  </w:style>
  <w:style w:type="character" w:customStyle="1" w:styleId="GlossaryItemNameChar">
    <w:name w:val="Glossary Item Name Char"/>
    <w:basedOn w:val="DefaultParagraphFont"/>
    <w:link w:val="GlossaryItemName"/>
    <w:rsid w:val="009F1848"/>
    <w:rPr>
      <w:b/>
      <w:bCs/>
    </w:rPr>
  </w:style>
  <w:style w:type="paragraph" w:customStyle="1" w:styleId="Metadata-ItemTitle">
    <w:name w:val="Metadata - Item Title"/>
    <w:basedOn w:val="Normal"/>
    <w:link w:val="Metadata-ItemTitleChar"/>
    <w:qFormat/>
    <w:rsid w:val="00281797"/>
    <w:rPr>
      <w:b/>
      <w:bCs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9F1848"/>
  </w:style>
  <w:style w:type="paragraph" w:customStyle="1" w:styleId="Metadata-ItemDescription">
    <w:name w:val="Metadata - Item Description"/>
    <w:basedOn w:val="Normal"/>
    <w:link w:val="Metadata-ItemDescriptionChar"/>
    <w:qFormat/>
    <w:rsid w:val="00281797"/>
  </w:style>
  <w:style w:type="character" w:customStyle="1" w:styleId="Metadata-ItemTitleChar">
    <w:name w:val="Metadata - Item Title Char"/>
    <w:basedOn w:val="DefaultParagraphFont"/>
    <w:link w:val="Metadata-ItemTitle"/>
    <w:rsid w:val="00281797"/>
    <w:rPr>
      <w:b/>
      <w:bCs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281797"/>
  </w:style>
  <w:style w:type="paragraph" w:customStyle="1" w:styleId="Annotation">
    <w:name w:val="Annotation"/>
    <w:basedOn w:val="Normal"/>
    <w:rsid w:val="00320E81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81"/>
    <w:rPr>
      <w:rFonts w:ascii="Tahoma" w:eastAsiaTheme="minorHAnsi" w:hAnsi="Tahoma" w:cs="Tahoma"/>
      <w:color w:val="0D0D0D" w:themeColor="text1" w:themeTint="F2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32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81"/>
    <w:rPr>
      <w:rFonts w:eastAsiaTheme="minorHAnsi" w:cstheme="minorBidi"/>
      <w:color w:val="0D0D0D" w:themeColor="text1" w:themeTint="F2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2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81"/>
    <w:rPr>
      <w:rFonts w:eastAsiaTheme="minorHAnsi" w:cstheme="minorBidi"/>
      <w:b/>
      <w:bCs/>
      <w:color w:val="0D0D0D" w:themeColor="text1" w:themeTint="F2"/>
      <w:sz w:val="20"/>
      <w:szCs w:val="20"/>
      <w:lang w:eastAsia="en-US"/>
    </w:rPr>
  </w:style>
  <w:style w:type="paragraph" w:customStyle="1" w:styleId="HeaderTitle">
    <w:name w:val="HeaderTitle"/>
    <w:basedOn w:val="Header"/>
    <w:next w:val="NoSpacing"/>
    <w:link w:val="HeaderTitleChar"/>
    <w:rsid w:val="00320E81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20E81"/>
    <w:rPr>
      <w:rFonts w:eastAsiaTheme="minorHAnsi" w:cstheme="minorBidi"/>
      <w:b/>
      <w:color w:val="262626" w:themeColor="text1" w:themeTint="D9"/>
      <w:position w:val="-28"/>
      <w:sz w:val="28"/>
      <w:szCs w:val="22"/>
      <w:lang w:eastAsia="en-US"/>
    </w:rPr>
  </w:style>
  <w:style w:type="paragraph" w:styleId="NoSpacing">
    <w:name w:val="No Spacing"/>
    <w:uiPriority w:val="1"/>
    <w:rsid w:val="00320E8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ver-footertext">
    <w:name w:val="Cover - footer text"/>
    <w:basedOn w:val="HeaderTitle"/>
    <w:qFormat/>
    <w:rsid w:val="00320E81"/>
    <w:pPr>
      <w:jc w:val="center"/>
    </w:pPr>
    <w:rPr>
      <w:rFonts w:cs="Arial"/>
      <w:color w:val="FFFFFF" w:themeColor="background1"/>
    </w:rPr>
  </w:style>
  <w:style w:type="paragraph" w:customStyle="1" w:styleId="FigureStyle">
    <w:name w:val="Figure_Style"/>
    <w:next w:val="Normal"/>
    <w:qFormat/>
    <w:rsid w:val="00320E81"/>
    <w:pPr>
      <w:spacing w:after="200"/>
    </w:pPr>
    <w:rPr>
      <w:rFonts w:eastAsiaTheme="minorHAnsi" w:cstheme="minorBidi"/>
      <w:szCs w:val="22"/>
      <w:lang w:eastAsia="en-US"/>
    </w:rPr>
  </w:style>
  <w:style w:type="paragraph" w:customStyle="1" w:styleId="Footnotenumbered">
    <w:name w:val="Footnote numbered"/>
    <w:basedOn w:val="Footnote"/>
    <w:next w:val="Normal"/>
    <w:qFormat/>
    <w:rsid w:val="00320E81"/>
    <w:pPr>
      <w:numPr>
        <w:numId w:val="28"/>
      </w:numPr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20E81"/>
    <w:rPr>
      <w:vertAlign w:val="superscript"/>
    </w:rPr>
  </w:style>
  <w:style w:type="character" w:customStyle="1" w:styleId="highlight">
    <w:name w:val="highlight"/>
    <w:basedOn w:val="DefaultParagraphFont"/>
    <w:uiPriority w:val="1"/>
    <w:qFormat/>
    <w:rsid w:val="00320E81"/>
    <w:rPr>
      <w:sz w:val="24"/>
      <w:bdr w:val="none" w:sz="0" w:space="0" w:color="auto"/>
      <w:shd w:val="clear" w:color="auto" w:fill="FFFF00"/>
    </w:rPr>
  </w:style>
  <w:style w:type="paragraph" w:customStyle="1" w:styleId="Hyperlink1">
    <w:name w:val="Hyperlink1"/>
    <w:basedOn w:val="Normal"/>
    <w:link w:val="hyperlinkChar"/>
    <w:autoRedefine/>
    <w:qFormat/>
    <w:rsid w:val="00320E81"/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rsid w:val="00320E81"/>
    <w:rPr>
      <w:rFonts w:eastAsiaTheme="minorHAnsi" w:cstheme="minorBidi"/>
      <w:color w:val="964091"/>
      <w:szCs w:val="22"/>
      <w:u w:val="single"/>
      <w:lang w:eastAsia="en-US"/>
    </w:rPr>
  </w:style>
  <w:style w:type="paragraph" w:customStyle="1" w:styleId="NormalNotes">
    <w:name w:val="Normal_Notes"/>
    <w:next w:val="Normal"/>
    <w:qFormat/>
    <w:rsid w:val="00320E81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Publicationdate0">
    <w:name w:val="Publication date"/>
    <w:basedOn w:val="PublicationTitle"/>
    <w:autoRedefine/>
    <w:qFormat/>
    <w:rsid w:val="00320E81"/>
    <w:pPr>
      <w:spacing w:line="360" w:lineRule="exact"/>
    </w:pPr>
    <w:rPr>
      <w:b w:val="0"/>
      <w:color w:val="auto"/>
      <w:sz w:val="36"/>
    </w:rPr>
  </w:style>
  <w:style w:type="character" w:customStyle="1" w:styleId="RedBoldHighlight">
    <w:name w:val="Red_Bold_Highlight"/>
    <w:basedOn w:val="highlight"/>
    <w:uiPriority w:val="1"/>
    <w:qFormat/>
    <w:rsid w:val="00320E81"/>
    <w:rPr>
      <w:b/>
      <w:color w:val="FF0000"/>
      <w:sz w:val="24"/>
      <w:bdr w:val="none" w:sz="0" w:space="0" w:color="auto"/>
      <w:shd w:val="clear" w:color="auto" w:fill="FFFF00"/>
    </w:rPr>
  </w:style>
  <w:style w:type="character" w:customStyle="1" w:styleId="StyleBold">
    <w:name w:val="Style Bold"/>
    <w:basedOn w:val="DefaultParagraphFont"/>
    <w:rsid w:val="00320E81"/>
    <w:rPr>
      <w:b/>
      <w:bCs/>
    </w:rPr>
  </w:style>
  <w:style w:type="paragraph" w:customStyle="1" w:styleId="Tablehyperlinks">
    <w:name w:val="Table hyperlinks"/>
    <w:basedOn w:val="TableBody"/>
    <w:link w:val="TablehyperlinksChar"/>
    <w:qFormat/>
    <w:rsid w:val="00320E81"/>
    <w:pPr>
      <w:jc w:val="left"/>
    </w:pPr>
    <w:rPr>
      <w:color w:val="964091"/>
      <w:u w:val="single"/>
    </w:rPr>
  </w:style>
  <w:style w:type="character" w:customStyle="1" w:styleId="TablehyperlinksChar">
    <w:name w:val="Table hyperlinks Char"/>
    <w:basedOn w:val="TableBodyChar"/>
    <w:link w:val="Tablehyperlinks"/>
    <w:rsid w:val="00320E81"/>
    <w:rPr>
      <w:rFonts w:eastAsiaTheme="minorHAnsi" w:cstheme="minorBidi"/>
      <w:b w:val="0"/>
      <w:color w:val="964091"/>
      <w:spacing w:val="-10"/>
      <w:sz w:val="22"/>
      <w:szCs w:val="22"/>
      <w:u w:val="single"/>
      <w:lang w:eastAsia="en-US"/>
    </w:rPr>
  </w:style>
  <w:style w:type="paragraph" w:customStyle="1" w:styleId="TableCharttitle">
    <w:name w:val="TableChart title"/>
    <w:basedOn w:val="ChartTitle"/>
    <w:qFormat/>
    <w:rsid w:val="00B32782"/>
    <w:pPr>
      <w:jc w:val="center"/>
    </w:pPr>
    <w:rPr>
      <w:color w:val="964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anf01\Downloads\phs-nation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F240D9B52E44C99A4C8F1E80353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264B3-5F01-47F5-A3E0-4C8851D05171}"/>
      </w:docPartPr>
      <w:docPartBody>
        <w:p w:rsidR="00A00D7F" w:rsidRDefault="00170D56">
          <w:pPr>
            <w:pStyle w:val="74F240D9B52E44C99A4C8F1E80353FA5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56"/>
    <w:rsid w:val="00170D56"/>
    <w:rsid w:val="00231BBF"/>
    <w:rsid w:val="00A0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F240D9B52E44C99A4C8F1E80353FA5">
    <w:name w:val="74F240D9B52E44C99A4C8F1E80353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C469F-ED01-47D9-BC24-3A5522AA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Yuyan Fu</dc:creator>
  <dc:description>Template V2.0 (February 2021)</dc:description>
  <cp:lastModifiedBy>Yuyan Fu</cp:lastModifiedBy>
  <cp:revision>3</cp:revision>
  <dcterms:created xsi:type="dcterms:W3CDTF">2021-06-11T14:35:00Z</dcterms:created>
  <dcterms:modified xsi:type="dcterms:W3CDTF">2021-06-11T15:11:00Z</dcterms:modified>
</cp:coreProperties>
</file>