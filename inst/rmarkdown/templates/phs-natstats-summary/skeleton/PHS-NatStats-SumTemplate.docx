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F" w:rsidRPr="000E3E54" w:rsidRDefault="009C13DF" w:rsidP="000E3E54">
      <w:bookmarkStart w:id="0" w:name="_GoBack"/>
      <w:bookmarkEnd w:id="0"/>
    </w:p>
    <w:sectPr w:rsidR="009C13DF" w:rsidRPr="000E3E54" w:rsidSect="00324274">
      <w:footerReference w:type="default" r:id="rId8"/>
      <w:headerReference w:type="first" r:id="rId9"/>
      <w:pgSz w:w="11906" w:h="16838" w:code="9"/>
      <w:pgMar w:top="992" w:right="737" w:bottom="1418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621" w:rsidRDefault="00C13621" w:rsidP="000566AC">
      <w:pPr>
        <w:spacing w:after="0" w:line="240" w:lineRule="auto"/>
      </w:pPr>
      <w:r>
        <w:separator/>
      </w:r>
    </w:p>
  </w:endnote>
  <w:endnote w:type="continuationSeparator" w:id="0">
    <w:p w:rsidR="00C13621" w:rsidRDefault="00C13621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4D2ABD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621" w:rsidRDefault="00C13621" w:rsidP="000566AC">
      <w:pPr>
        <w:spacing w:after="0" w:line="240" w:lineRule="auto"/>
      </w:pPr>
      <w:r>
        <w:separator/>
      </w:r>
    </w:p>
  </w:footnote>
  <w:footnote w:type="continuationSeparator" w:id="0">
    <w:p w:rsidR="00C13621" w:rsidRDefault="00C13621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14" w:rsidRDefault="008A6CD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6A80D937" wp14:editId="5F537A5E">
          <wp:simplePos x="0" y="0"/>
          <wp:positionH relativeFrom="column">
            <wp:posOffset>5056505</wp:posOffset>
          </wp:positionH>
          <wp:positionV relativeFrom="paragraph">
            <wp:posOffset>1466850</wp:posOffset>
          </wp:positionV>
          <wp:extent cx="1338850" cy="914400"/>
          <wp:effectExtent l="0" t="0" r="0" b="0"/>
          <wp:wrapTight wrapText="bothSides">
            <wp:wrapPolygon edited="0">
              <wp:start x="0" y="0"/>
              <wp:lineTo x="0" y="21150"/>
              <wp:lineTo x="21211" y="21150"/>
              <wp:lineTo x="21211" y="0"/>
              <wp:lineTo x="0" y="0"/>
            </wp:wrapPolygon>
          </wp:wrapTight>
          <wp:docPr id="90" name="Picture 90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88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17CC">
      <w:rPr>
        <w:noProof/>
        <w:color w:val="00A2E5"/>
        <w:lang w:eastAsia="en-GB"/>
      </w:rPr>
      <w:drawing>
        <wp:anchor distT="0" distB="0" distL="114300" distR="114300" simplePos="0" relativeHeight="251658240" behindDoc="1" locked="0" layoutInCell="1" allowOverlap="1" wp14:anchorId="68EC0709" wp14:editId="76767186">
          <wp:simplePos x="0" y="0"/>
          <wp:positionH relativeFrom="margin">
            <wp:posOffset>4465955</wp:posOffset>
          </wp:positionH>
          <wp:positionV relativeFrom="page">
            <wp:posOffset>457200</wp:posOffset>
          </wp:positionV>
          <wp:extent cx="2159635" cy="781050"/>
          <wp:effectExtent l="0" t="0" r="0" b="0"/>
          <wp:wrapTight wrapText="bothSides">
            <wp:wrapPolygon edited="0">
              <wp:start x="0" y="0"/>
              <wp:lineTo x="0" y="21073"/>
              <wp:lineTo x="21340" y="21073"/>
              <wp:lineTo x="21340" y="0"/>
              <wp:lineTo x="0" y="0"/>
            </wp:wrapPolygon>
          </wp:wrapTight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400A6"/>
    <w:rsid w:val="00040BF0"/>
    <w:rsid w:val="000566AC"/>
    <w:rsid w:val="00072324"/>
    <w:rsid w:val="00073CA2"/>
    <w:rsid w:val="0008536C"/>
    <w:rsid w:val="000A0233"/>
    <w:rsid w:val="000A5D90"/>
    <w:rsid w:val="000E200A"/>
    <w:rsid w:val="000E3E54"/>
    <w:rsid w:val="00100C94"/>
    <w:rsid w:val="00125B87"/>
    <w:rsid w:val="00127F6F"/>
    <w:rsid w:val="001334BE"/>
    <w:rsid w:val="001416DD"/>
    <w:rsid w:val="001461F0"/>
    <w:rsid w:val="00156247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5B95"/>
    <w:rsid w:val="002648BE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4274"/>
    <w:rsid w:val="00327161"/>
    <w:rsid w:val="003639D7"/>
    <w:rsid w:val="003944FE"/>
    <w:rsid w:val="00395B6B"/>
    <w:rsid w:val="003C30A7"/>
    <w:rsid w:val="003C6D3C"/>
    <w:rsid w:val="003C6FD0"/>
    <w:rsid w:val="00447DAF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67C4A"/>
    <w:rsid w:val="005849D0"/>
    <w:rsid w:val="0059003D"/>
    <w:rsid w:val="005C49FD"/>
    <w:rsid w:val="005C72F3"/>
    <w:rsid w:val="005D41C5"/>
    <w:rsid w:val="005F5205"/>
    <w:rsid w:val="006033B8"/>
    <w:rsid w:val="00616B41"/>
    <w:rsid w:val="0062543D"/>
    <w:rsid w:val="00660FEB"/>
    <w:rsid w:val="00667D4E"/>
    <w:rsid w:val="006A48C9"/>
    <w:rsid w:val="006B4685"/>
    <w:rsid w:val="006F0EDE"/>
    <w:rsid w:val="007057E4"/>
    <w:rsid w:val="00715EAA"/>
    <w:rsid w:val="00720C74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830AC"/>
    <w:rsid w:val="008A2679"/>
    <w:rsid w:val="008A6CD2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37CB6"/>
    <w:rsid w:val="00A4042F"/>
    <w:rsid w:val="00A4414E"/>
    <w:rsid w:val="00A50851"/>
    <w:rsid w:val="00A6621D"/>
    <w:rsid w:val="00A72906"/>
    <w:rsid w:val="00B12B14"/>
    <w:rsid w:val="00B21AEC"/>
    <w:rsid w:val="00B22941"/>
    <w:rsid w:val="00B5237E"/>
    <w:rsid w:val="00B6275D"/>
    <w:rsid w:val="00B70069"/>
    <w:rsid w:val="00B703DC"/>
    <w:rsid w:val="00B75F23"/>
    <w:rsid w:val="00B91044"/>
    <w:rsid w:val="00BB5466"/>
    <w:rsid w:val="00C13621"/>
    <w:rsid w:val="00C409A9"/>
    <w:rsid w:val="00C54963"/>
    <w:rsid w:val="00C57382"/>
    <w:rsid w:val="00C629B1"/>
    <w:rsid w:val="00C70C90"/>
    <w:rsid w:val="00C81ACD"/>
    <w:rsid w:val="00C92825"/>
    <w:rsid w:val="00CB67E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B2254"/>
    <w:rsid w:val="00EE17CC"/>
    <w:rsid w:val="00F24120"/>
    <w:rsid w:val="00F4529B"/>
    <w:rsid w:val="00F5342E"/>
    <w:rsid w:val="00F769FD"/>
    <w:rsid w:val="00FB20F6"/>
    <w:rsid w:val="00FF0218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C4A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2648BE"/>
    <w:pPr>
      <w:spacing w:before="40"/>
    </w:pPr>
    <w:rPr>
      <w:b/>
      <w:color w:val="DC2A2A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EE17CC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EE17CC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9F3E45"/>
    <w:pPr>
      <w:spacing w:after="200"/>
    </w:pPr>
    <w:rPr>
      <w:rFonts w:ascii="Arial" w:eastAsiaTheme="minorHAnsi" w:hAnsi="Arial" w:cstheme="minorBidi"/>
      <w:sz w:val="24"/>
      <w:szCs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67C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E0F59-8140-4918-ACDB-5F7879CA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Yuyan Fu</cp:lastModifiedBy>
  <cp:revision>8</cp:revision>
  <dcterms:created xsi:type="dcterms:W3CDTF">2020-10-14T12:37:00Z</dcterms:created>
  <dcterms:modified xsi:type="dcterms:W3CDTF">2021-06-07T13:41:00Z</dcterms:modified>
</cp:coreProperties>
</file>